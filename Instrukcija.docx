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544"/>
        <w:gridCol w:w="4327"/>
        <w:gridCol w:w="3091"/>
      </w:tblGrid>
      <w:tr w:rsidR="0081437F" w:rsidRPr="0030178B" w14:paraId="2F331E5D" w14:textId="77777777" w:rsidTr="007B5D0C">
        <w:trPr>
          <w:trHeight w:val="1418"/>
          <w:jc w:val="center"/>
        </w:trPr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C9B67" w14:textId="77777777" w:rsidR="0081437F" w:rsidRPr="0030178B" w:rsidRDefault="0081437F" w:rsidP="00597E0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0178B">
              <w:rPr>
                <w:rFonts w:ascii="Times New Roman" w:hAnsi="Times New Roman" w:cs="Times New Roman"/>
                <w:szCs w:val="24"/>
              </w:rPr>
              <w:t>VILNIAUS KOLEGIJA</w:t>
            </w:r>
          </w:p>
          <w:p w14:paraId="19928EE5" w14:textId="77777777" w:rsidR="0081437F" w:rsidRPr="0030178B" w:rsidRDefault="0081437F" w:rsidP="00597E0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0178B">
              <w:rPr>
                <w:rFonts w:ascii="Times New Roman" w:hAnsi="Times New Roman" w:cs="Times New Roman"/>
                <w:szCs w:val="24"/>
              </w:rPr>
              <w:t>ELEKTRONIKOS IR INFORMATIKOS FAKULTETAS</w:t>
            </w:r>
          </w:p>
          <w:p w14:paraId="26809DD1" w14:textId="77777777" w:rsidR="0081437F" w:rsidRPr="0030178B" w:rsidRDefault="0081437F" w:rsidP="00597E0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0178B">
              <w:rPr>
                <w:rFonts w:ascii="Times New Roman" w:hAnsi="Times New Roman" w:cs="Times New Roman"/>
                <w:szCs w:val="24"/>
              </w:rPr>
              <w:t>PROGRAMINĖ ĮRANGOS KATEDRA</w:t>
            </w:r>
          </w:p>
        </w:tc>
      </w:tr>
      <w:tr w:rsidR="0081437F" w:rsidRPr="0030178B" w14:paraId="3B27A63B" w14:textId="77777777" w:rsidTr="007B5D0C">
        <w:trPr>
          <w:trHeight w:val="1563"/>
          <w:jc w:val="center"/>
        </w:trPr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09B8B" w14:textId="77777777" w:rsidR="0081437F" w:rsidRPr="0030178B" w:rsidRDefault="0081437F" w:rsidP="00597E0D">
            <w:pPr>
              <w:ind w:firstLine="0"/>
              <w:rPr>
                <w:rFonts w:ascii="Times New Roman" w:hAnsi="Times New Roman" w:cs="Times New Roman"/>
                <w:szCs w:val="24"/>
              </w:rPr>
            </w:pPr>
          </w:p>
          <w:p w14:paraId="18FC0175" w14:textId="77777777" w:rsidR="007B5D0C" w:rsidRPr="0030178B" w:rsidRDefault="007B5D0C" w:rsidP="00597E0D">
            <w:pPr>
              <w:ind w:firstLine="0"/>
              <w:rPr>
                <w:rFonts w:ascii="Times New Roman" w:hAnsi="Times New Roman" w:cs="Times New Roman"/>
                <w:szCs w:val="24"/>
              </w:rPr>
            </w:pPr>
          </w:p>
          <w:p w14:paraId="16D0B6CE" w14:textId="77777777" w:rsidR="007B5D0C" w:rsidRPr="0030178B" w:rsidRDefault="007B5D0C" w:rsidP="00597E0D">
            <w:pPr>
              <w:ind w:firstLine="0"/>
              <w:rPr>
                <w:rFonts w:ascii="Times New Roman" w:hAnsi="Times New Roman" w:cs="Times New Roman"/>
                <w:szCs w:val="24"/>
              </w:rPr>
            </w:pPr>
          </w:p>
          <w:p w14:paraId="6001B362" w14:textId="77777777" w:rsidR="007B5D0C" w:rsidRPr="0030178B" w:rsidRDefault="007B5D0C" w:rsidP="00597E0D">
            <w:pPr>
              <w:ind w:firstLine="0"/>
              <w:rPr>
                <w:rFonts w:ascii="Times New Roman" w:hAnsi="Times New Roman" w:cs="Times New Roman"/>
                <w:szCs w:val="24"/>
              </w:rPr>
            </w:pPr>
          </w:p>
          <w:p w14:paraId="3C4B996F" w14:textId="77777777" w:rsidR="007B5D0C" w:rsidRPr="0030178B" w:rsidRDefault="007B5D0C" w:rsidP="00597E0D">
            <w:pPr>
              <w:ind w:firstLine="0"/>
              <w:rPr>
                <w:rFonts w:ascii="Times New Roman" w:hAnsi="Times New Roman" w:cs="Times New Roman"/>
                <w:szCs w:val="24"/>
              </w:rPr>
            </w:pPr>
          </w:p>
          <w:p w14:paraId="3B4A0134" w14:textId="77777777" w:rsidR="007B5D0C" w:rsidRPr="0030178B" w:rsidRDefault="007B5D0C" w:rsidP="00597E0D">
            <w:pPr>
              <w:ind w:firstLine="0"/>
              <w:rPr>
                <w:rFonts w:ascii="Times New Roman" w:hAnsi="Times New Roman" w:cs="Times New Roman"/>
                <w:szCs w:val="24"/>
              </w:rPr>
            </w:pPr>
          </w:p>
          <w:p w14:paraId="211D057A" w14:textId="77777777" w:rsidR="007B5D0C" w:rsidRPr="0030178B" w:rsidRDefault="007B5D0C" w:rsidP="00597E0D">
            <w:pPr>
              <w:ind w:firstLine="0"/>
              <w:rPr>
                <w:rFonts w:ascii="Times New Roman" w:hAnsi="Times New Roman" w:cs="Times New Roman"/>
                <w:szCs w:val="24"/>
              </w:rPr>
            </w:pPr>
          </w:p>
          <w:p w14:paraId="7167EE23" w14:textId="77777777" w:rsidR="007B5D0C" w:rsidRPr="0030178B" w:rsidRDefault="007B5D0C" w:rsidP="00597E0D">
            <w:pPr>
              <w:ind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1437F" w:rsidRPr="0030178B" w14:paraId="3D01E5B0" w14:textId="77777777" w:rsidTr="003F6BDD">
        <w:trPr>
          <w:trHeight w:val="1133"/>
          <w:jc w:val="center"/>
        </w:trPr>
        <w:sdt>
          <w:sdtPr>
            <w:rPr>
              <w:rFonts w:ascii="Times New Roman" w:hAnsi="Times New Roman" w:cs="Times New Roman"/>
              <w:b/>
              <w:sz w:val="40"/>
              <w:szCs w:val="40"/>
            </w:rPr>
            <w:id w:val="938643243"/>
            <w:placeholder>
              <w:docPart w:val="505597E9C882422FA650E770B584921A"/>
            </w:placeholder>
            <w:comboBox>
              <w:listItem w:displayText="PASIRINKITE ELEMENTĄ" w:value="PASIRINKITE ELEMENTĄ"/>
              <w:listItem w:displayText="KOMPIUTERIAI IR JŲ TINKLAI" w:value="KOMPIUTERIAI IR JŲ TINKLAI"/>
              <w:listItem w:displayText="SAITYNO PASLAUGOS" w:value="SAITYNO PASLAUGOS"/>
              <w:listItem w:displayText="SOCIOLOGIJA" w:value="SOCIOLOGIJA"/>
              <w:listItem w:displayText="DAUGIAGIJIS PROGRAMAVIMAS" w:value="DAUGIAGIJIS PROGRAMAVIMAS"/>
              <w:listItem w:displayText="INFORMACIJOS SAUGUMAS" w:value="INFORMACIJOS SAUGUMAS"/>
              <w:listItem w:displayText="VERSLO VALDYMO SISTEMOS" w:value="VERSLO VALDYMO SISTEMOS"/>
              <w:listItem w:displayText="PROGRAMŲ SISTEMŲ INŽINERIJĄ" w:value="PROGRAMŲ SISTEMŲ INŽINERIJĄ"/>
              <w:listItem w:displayText="PROGRAMŲ SISTEMŲ TESTAVIMAS" w:value="PROGRAMŲ SISTEMŲ TESTAVIMAS"/>
              <w:listItem w:displayText="PROGRAMAVIMO KALBA PYTHON" w:value="PROGRAMAVIMO KALBA PYTHON"/>
              <w:listItem w:displayText="HIBRIDINĖS MOBILIOSIOS PROGRAMĖLĖS" w:value="HIBRIDINĖS MOBILIOSIOS PROGRAMĖLĖS"/>
              <w:listItem w:displayText="VEIDO IR BALSO ATPAŽINIMAS" w:value="VEIDO IR BALSO ATPAŽINIMAS"/>
              <w:listItem w:displayText="MOBILIOSIOS PROGRAMĖLĖS" w:value="MOBILIOSIOS PROGRAMĖLĖS"/>
              <w:listItem w:displayText="EKONOMIKA" w:value="EKONOMIKA"/>
              <w:listItem w:displayText="PROGRAMINĖS ĮRANGOS KŪRIMO VALDYMAS" w:value="PROGRAMINĖS ĮRANGOS KŪRIMO VALDYMAS"/>
              <w:listItem w:displayText="INTELEKTIKA" w:value="INTELEKTIKA"/>
              <w:listItem w:displayText="IŠMANIŲJŲ ĮRENGINIŲ KOMPONENTŲ PROGRAMAVIMAS" w:value="IŠMANIŲJŲ ĮRENGINIŲ KOMPONENTŲ PROGRAMAVIMAS"/>
              <w:listItem w:displayText="KOMPIUTERINIŲ ŽAIDIMŲ KŪRIMAS" w:value="KOMPIUTERINIŲ ŽAIDIMŲ KŪRIMAS"/>
              <w:listItem w:displayText="PROGRAMAVIMAS C# KALBA" w:value="PROGRAMAVIMAS C# KALBA"/>
              <w:listItem w:displayText="DAIKTŲ INTERNETAS" w:value="DAIKTŲ INTERNETAS"/>
            </w:comboBox>
          </w:sdtPr>
          <w:sdtEndPr/>
          <w:sdtContent>
            <w:tc>
              <w:tcPr>
                <w:tcW w:w="996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B210676" w14:textId="0C646912" w:rsidR="0081437F" w:rsidRPr="0030178B" w:rsidRDefault="003F6BDD" w:rsidP="00597E0D">
                <w:pPr>
                  <w:jc w:val="center"/>
                  <w:rPr>
                    <w:rFonts w:ascii="Times New Roman" w:hAnsi="Times New Roman" w:cs="Times New Roman"/>
                    <w:szCs w:val="24"/>
                  </w:rPr>
                </w:pPr>
                <w:r w:rsidRPr="0030178B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INTELEKTIKA</w:t>
                </w:r>
              </w:p>
            </w:tc>
          </w:sdtContent>
        </w:sdt>
      </w:tr>
      <w:tr w:rsidR="0081437F" w:rsidRPr="0030178B" w14:paraId="6197780D" w14:textId="77777777" w:rsidTr="003F6BDD">
        <w:trPr>
          <w:trHeight w:val="1134"/>
          <w:jc w:val="center"/>
        </w:trPr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Times New Roman" w:hAnsi="Times New Roman" w:cs="Times New Roman"/>
                <w:sz w:val="32"/>
                <w:szCs w:val="32"/>
              </w:rPr>
              <w:id w:val="1435938310"/>
              <w:placeholder>
                <w:docPart w:val="505597E9C882422FA650E770B584921A"/>
              </w:placeholder>
              <w:dropDownList>
                <w:listItem w:displayText="KONTROLINIS DARBAS" w:value="KONTROLINIS DARBAS"/>
                <w:listItem w:displayText="ATASKAITA" w:value="ATASKAITA"/>
                <w:listItem w:displayText="DARBO TIPAS" w:value="DARBO TIPAS"/>
                <w:listItem w:displayText="REFERATAS" w:value="REFERATAS"/>
                <w:listItem w:displayText="PRAKTINIS DARBAS" w:value="PRAKTINIS DARBAS"/>
                <w:listItem w:displayText="INSTRUKCIJA" w:value="INSTRUKCIJA"/>
                <w:listItem w:displayText="PRAKTIKOS ATASKAITA" w:value="PRAKTIKOS ATASKAITA"/>
                <w:listItem w:displayText="PROJEKTO ATASKAITA" w:value="PROJEKTO ATASKAITA"/>
                <w:listItem w:displayText="PROGRAMOS NAUDOJIMO INSTRUKCIJA" w:value="PROGRAMOS NAUDOJIMO INSTRUKCIJA"/>
              </w:dropDownList>
            </w:sdtPr>
            <w:sdtEndPr/>
            <w:sdtContent>
              <w:p w14:paraId="0CD55E7E" w14:textId="6952DDA8" w:rsidR="0081437F" w:rsidRPr="0030178B" w:rsidRDefault="001241B6" w:rsidP="00597E0D">
                <w:pPr>
                  <w:jc w:val="center"/>
                  <w:rPr>
                    <w:rFonts w:ascii="Times New Roman" w:hAnsi="Times New Roman" w:cs="Times New Roman"/>
                    <w:szCs w:val="24"/>
                  </w:rPr>
                </w:pPr>
                <w:r w:rsidRPr="0030178B">
                  <w:rPr>
                    <w:rFonts w:ascii="Times New Roman" w:hAnsi="Times New Roman" w:cs="Times New Roman"/>
                    <w:sz w:val="32"/>
                    <w:szCs w:val="32"/>
                  </w:rPr>
                  <w:t>PROGRAMOS NAUDOJIMO INSTRUKCIJA</w:t>
                </w:r>
              </w:p>
            </w:sdtContent>
          </w:sdt>
          <w:p w14:paraId="7096BB2C" w14:textId="77777777" w:rsidR="0081437F" w:rsidRPr="0030178B" w:rsidRDefault="0081437F" w:rsidP="0081437F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30178B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PROGRAMŲ SISTEMOS 6531BX028 PI19</w:t>
            </w:r>
            <w:r w:rsidR="002A04DF" w:rsidRPr="0030178B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C</w:t>
            </w:r>
          </w:p>
        </w:tc>
      </w:tr>
      <w:tr w:rsidR="0081437F" w:rsidRPr="0030178B" w14:paraId="205F8079" w14:textId="77777777" w:rsidTr="003F6BDD">
        <w:trPr>
          <w:trHeight w:val="938"/>
          <w:jc w:val="center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56850" w14:textId="77777777" w:rsidR="0081437F" w:rsidRPr="0030178B" w:rsidRDefault="0081437F" w:rsidP="00597E0D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30178B">
              <w:rPr>
                <w:rFonts w:ascii="Times New Roman" w:hAnsi="Times New Roman" w:cs="Times New Roman"/>
                <w:szCs w:val="24"/>
              </w:rPr>
              <w:t>STUDENTA</w:t>
            </w:r>
            <w:r w:rsidR="00094EE3" w:rsidRPr="0030178B">
              <w:rPr>
                <w:rFonts w:ascii="Times New Roman" w:hAnsi="Times New Roman" w:cs="Times New Roman"/>
                <w:szCs w:val="24"/>
              </w:rPr>
              <w:t>S</w:t>
            </w:r>
          </w:p>
        </w:tc>
        <w:tc>
          <w:tcPr>
            <w:tcW w:w="7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F7385" w14:textId="77777777" w:rsidR="0081437F" w:rsidRPr="0030178B" w:rsidRDefault="0081437F" w:rsidP="00597E0D">
            <w:pPr>
              <w:jc w:val="right"/>
              <w:rPr>
                <w:rFonts w:ascii="Times New Roman" w:hAnsi="Times New Roman" w:cs="Times New Roman"/>
                <w:caps/>
                <w:szCs w:val="24"/>
              </w:rPr>
            </w:pPr>
            <w:r w:rsidRPr="0030178B">
              <w:rPr>
                <w:rFonts w:ascii="Times New Roman" w:hAnsi="Times New Roman" w:cs="Times New Roman"/>
                <w:caps/>
                <w:szCs w:val="24"/>
              </w:rPr>
              <w:t>Antanas TamašauskAS</w:t>
            </w:r>
          </w:p>
        </w:tc>
      </w:tr>
      <w:tr w:rsidR="0081437F" w:rsidRPr="0030178B" w14:paraId="26CC6208" w14:textId="77777777" w:rsidTr="003F6BDD">
        <w:trPr>
          <w:trHeight w:val="354"/>
          <w:jc w:val="center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05C8E" w14:textId="77777777" w:rsidR="0081437F" w:rsidRPr="0030178B" w:rsidRDefault="0081437F" w:rsidP="00597E0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68B5" w14:textId="77777777" w:rsidR="0081437F" w:rsidRPr="0030178B" w:rsidRDefault="0081437F" w:rsidP="00597E0D">
            <w:pPr>
              <w:ind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CDFA3" w14:textId="77777777" w:rsidR="0081437F" w:rsidRPr="0030178B" w:rsidRDefault="0081437F" w:rsidP="00597E0D">
            <w:pPr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1437F" w:rsidRPr="0030178B" w14:paraId="6401EC7B" w14:textId="77777777" w:rsidTr="003F6BDD">
        <w:trPr>
          <w:trHeight w:val="352"/>
          <w:jc w:val="center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9A374" w14:textId="77777777" w:rsidR="0081437F" w:rsidRPr="0030178B" w:rsidRDefault="0081437F" w:rsidP="00597E0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044BF" w14:textId="77777777" w:rsidR="0081437F" w:rsidRPr="0030178B" w:rsidRDefault="0081437F" w:rsidP="00597E0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0178B">
              <w:rPr>
                <w:rFonts w:ascii="Times New Roman" w:hAnsi="Times New Roman" w:cs="Times New Roman"/>
                <w:szCs w:val="24"/>
              </w:rPr>
              <w:t>(PARAŠAS)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A48A6" w14:textId="77777777" w:rsidR="0081437F" w:rsidRPr="0030178B" w:rsidRDefault="0081437F" w:rsidP="00597E0D">
            <w:pPr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1437F" w:rsidRPr="0030178B" w14:paraId="6CFB3B07" w14:textId="77777777" w:rsidTr="003F6BDD">
        <w:trPr>
          <w:trHeight w:val="352"/>
          <w:jc w:val="center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A2558" w14:textId="77777777" w:rsidR="0081437F" w:rsidRPr="0030178B" w:rsidRDefault="0081437F" w:rsidP="00597E0D">
            <w:pPr>
              <w:rPr>
                <w:rFonts w:ascii="Times New Roman" w:hAnsi="Times New Roman" w:cs="Times New Roman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Cs w:val="24"/>
            </w:rPr>
            <w:id w:val="-744797226"/>
            <w:placeholder>
              <w:docPart w:val="E3D7127328554B369D2EF1B7366E4A72"/>
            </w:placeholder>
            <w:date w:fullDate="2022-01-24T00:00:00Z">
              <w:dateFormat w:val="yyyy-MM-dd"/>
              <w:lid w:val="lt-LT"/>
              <w:storeMappedDataAs w:val="dateTime"/>
              <w:calendar w:val="gregorian"/>
            </w:date>
          </w:sdtPr>
          <w:sdtEndPr/>
          <w:sdtContent>
            <w:tc>
              <w:tcPr>
                <w:tcW w:w="432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3D761B5" w14:textId="6F10487F" w:rsidR="0081437F" w:rsidRPr="0030178B" w:rsidRDefault="003F6BDD" w:rsidP="00597E0D">
                <w:pPr>
                  <w:jc w:val="center"/>
                  <w:rPr>
                    <w:rFonts w:ascii="Times New Roman" w:hAnsi="Times New Roman" w:cs="Times New Roman"/>
                    <w:szCs w:val="24"/>
                  </w:rPr>
                </w:pPr>
                <w:r w:rsidRPr="0030178B">
                  <w:rPr>
                    <w:rFonts w:ascii="Times New Roman" w:hAnsi="Times New Roman" w:cs="Times New Roman"/>
                    <w:szCs w:val="24"/>
                  </w:rPr>
                  <w:t>2022-01-24</w:t>
                </w:r>
              </w:p>
            </w:tc>
          </w:sdtContent>
        </w:sdt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C3433" w14:textId="77777777" w:rsidR="0081437F" w:rsidRPr="0030178B" w:rsidRDefault="0081437F" w:rsidP="00597E0D">
            <w:pPr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1437F" w:rsidRPr="0030178B" w14:paraId="5F530C7A" w14:textId="77777777" w:rsidTr="003F6BDD">
        <w:trPr>
          <w:trHeight w:val="352"/>
          <w:jc w:val="center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Times New Roman" w:hAnsi="Times New Roman" w:cs="Times New Roman"/>
                <w:szCs w:val="24"/>
              </w:rPr>
              <w:id w:val="380525473"/>
              <w:placeholder>
                <w:docPart w:val="93911D79A41E4907AD078D63FBB5956A"/>
              </w:placeholder>
              <w:comboBox>
                <w:listItem w:displayText="DĖSTYTOJAS" w:value="DĖSTYTOJAS"/>
                <w:listItem w:displayText="DĖSTYTOJA" w:value="DĖSTYTOJA"/>
                <w:listItem w:displayText="Dėstytojas arba dėstytoja" w:value="Dėstytojas arba dėstytoja"/>
              </w:comboBox>
            </w:sdtPr>
            <w:sdtEndPr/>
            <w:sdtContent>
              <w:p w14:paraId="128F0629" w14:textId="581B2B5B" w:rsidR="0081437F" w:rsidRPr="0030178B" w:rsidRDefault="003F6BDD" w:rsidP="003F6BDD">
                <w:pPr>
                  <w:rPr>
                    <w:rFonts w:ascii="Times New Roman" w:hAnsi="Times New Roman" w:cs="Times New Roman"/>
                    <w:szCs w:val="24"/>
                  </w:rPr>
                </w:pPr>
                <w:r w:rsidRPr="0030178B">
                  <w:rPr>
                    <w:rFonts w:ascii="Times New Roman" w:hAnsi="Times New Roman" w:cs="Times New Roman"/>
                    <w:szCs w:val="24"/>
                  </w:rPr>
                  <w:t>DĖSTYTOJAS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Cs w:val="24"/>
            </w:rPr>
            <w:id w:val="-1520700967"/>
            <w:placeholder>
              <w:docPart w:val="2B6E2D8FA8214E7EA5A11C9008008FC5"/>
            </w:placeholder>
            <w:comboBox>
              <w:listItem w:displayText="V. PAVARDĖ" w:value="V. PAVARDĖ"/>
              <w:listItem w:displayText="lekt. L. MAŽEIKO" w:value="lekt. L. MAŽEIKO"/>
              <w:listItem w:displayText="lekt. G. DMITRIJEV" w:value="lekt. G. DMITRIJEV"/>
              <w:listItem w:displayText="lekt. dr. T. BUTVILAS" w:value="lekt. dr. T. BUTVILAS"/>
              <w:listItem w:displayText="lekt. dr. J. VAIČIULYTĖ" w:value="lekt. dr. J. VAIČIULYTĖ"/>
              <w:listItem w:displayText="lekt. J. ZAILSKAS" w:value="lekt. J. ZAILSKAS"/>
              <w:listItem w:displayText="doc. T. LIOGIENĖ" w:value="doc. T. LIOGIENĖ"/>
              <w:listItem w:displayText="doc. M. LIOGYS" w:value="doc. M. LIOGYS"/>
              <w:listItem w:displayText="lekt. D. SAVULIONIS" w:value="lekt. D. SAVULIONIS"/>
              <w:listItem w:displayText="lekt. M. GŽEGOŽEVSKIS" w:value="lekt. M. GŽEGOŽEVSKIS"/>
              <w:listItem w:displayText="lekt. M. BALTRAMAITIENĖ" w:value="lekt. M. BALTRAMAITIENĖ"/>
              <w:listItem w:displayText="doc. I. KATIN" w:value="doc. I. KATIN"/>
              <w:listItem w:displayText="lekt. A. SAVICKAITĖ" w:value="lekt. A. SAVICKAITĖ"/>
            </w:comboBox>
          </w:sdtPr>
          <w:sdtEndPr/>
          <w:sdtContent>
            <w:tc>
              <w:tcPr>
                <w:tcW w:w="741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3EBFCEF" w14:textId="426C5770" w:rsidR="0081437F" w:rsidRPr="0030178B" w:rsidRDefault="001241B6" w:rsidP="00597E0D">
                <w:pPr>
                  <w:jc w:val="right"/>
                  <w:rPr>
                    <w:rFonts w:ascii="Times New Roman" w:hAnsi="Times New Roman" w:cs="Times New Roman"/>
                    <w:szCs w:val="24"/>
                  </w:rPr>
                </w:pPr>
                <w:proofErr w:type="spellStart"/>
                <w:r w:rsidRPr="0030178B">
                  <w:rPr>
                    <w:rFonts w:ascii="Times New Roman" w:hAnsi="Times New Roman" w:cs="Times New Roman"/>
                    <w:szCs w:val="24"/>
                  </w:rPr>
                  <w:t>lekt</w:t>
                </w:r>
                <w:proofErr w:type="spellEnd"/>
                <w:r w:rsidRPr="0030178B">
                  <w:rPr>
                    <w:rFonts w:ascii="Times New Roman" w:hAnsi="Times New Roman" w:cs="Times New Roman"/>
                    <w:szCs w:val="24"/>
                  </w:rPr>
                  <w:t>. D. SAVULIONIS</w:t>
                </w:r>
              </w:p>
            </w:tc>
          </w:sdtContent>
        </w:sdt>
      </w:tr>
      <w:tr w:rsidR="0081437F" w:rsidRPr="0030178B" w14:paraId="74C8B0BD" w14:textId="77777777" w:rsidTr="003F6BDD">
        <w:trPr>
          <w:trHeight w:val="352"/>
          <w:jc w:val="center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2923E" w14:textId="77777777" w:rsidR="0081437F" w:rsidRPr="0030178B" w:rsidRDefault="0081437F" w:rsidP="00597E0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119E8" w14:textId="77777777" w:rsidR="0081437F" w:rsidRPr="0030178B" w:rsidRDefault="0081437F" w:rsidP="00597E0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0178B">
              <w:rPr>
                <w:rFonts w:ascii="Times New Roman" w:hAnsi="Times New Roman" w:cs="Times New Roman"/>
                <w:szCs w:val="24"/>
              </w:rPr>
              <w:t>(PARAŠAS)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BBAC2" w14:textId="77777777" w:rsidR="0081437F" w:rsidRPr="0030178B" w:rsidRDefault="0081437F" w:rsidP="00597E0D">
            <w:pPr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1437F" w:rsidRPr="0030178B" w14:paraId="08929F0E" w14:textId="77777777" w:rsidTr="003F6BDD">
        <w:trPr>
          <w:trHeight w:val="352"/>
          <w:jc w:val="center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1440F" w14:textId="77777777" w:rsidR="0081437F" w:rsidRPr="0030178B" w:rsidRDefault="0081437F" w:rsidP="00597E0D">
            <w:pPr>
              <w:rPr>
                <w:rFonts w:ascii="Times New Roman" w:hAnsi="Times New Roman" w:cs="Times New Roman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Cs w:val="24"/>
            </w:rPr>
            <w:id w:val="665913291"/>
            <w:placeholder>
              <w:docPart w:val="B302C35D44444972971A31B92A171888"/>
            </w:placeholder>
            <w:date w:fullDate="2022-01-24T00:00:00Z">
              <w:dateFormat w:val="yyyy-MM-dd"/>
              <w:lid w:val="lt-LT"/>
              <w:storeMappedDataAs w:val="dateTime"/>
              <w:calendar w:val="gregorian"/>
            </w:date>
          </w:sdtPr>
          <w:sdtEndPr/>
          <w:sdtContent>
            <w:tc>
              <w:tcPr>
                <w:tcW w:w="432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70CE7F6" w14:textId="32AB87D1" w:rsidR="0081437F" w:rsidRPr="0030178B" w:rsidRDefault="003F6BDD" w:rsidP="00597E0D">
                <w:pPr>
                  <w:jc w:val="center"/>
                  <w:rPr>
                    <w:rFonts w:ascii="Times New Roman" w:hAnsi="Times New Roman" w:cs="Times New Roman"/>
                    <w:szCs w:val="24"/>
                  </w:rPr>
                </w:pPr>
                <w:r w:rsidRPr="0030178B">
                  <w:rPr>
                    <w:rFonts w:ascii="Times New Roman" w:hAnsi="Times New Roman" w:cs="Times New Roman"/>
                    <w:szCs w:val="24"/>
                  </w:rPr>
                  <w:t>2022-01-24</w:t>
                </w:r>
              </w:p>
            </w:tc>
          </w:sdtContent>
        </w:sdt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BB384" w14:textId="77777777" w:rsidR="0081437F" w:rsidRPr="0030178B" w:rsidRDefault="0081437F" w:rsidP="00597E0D">
            <w:pPr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1437F" w:rsidRPr="0030178B" w14:paraId="3E4C2D7A" w14:textId="77777777" w:rsidTr="003F6BDD">
        <w:trPr>
          <w:trHeight w:val="851"/>
          <w:jc w:val="center"/>
        </w:trPr>
        <w:sdt>
          <w:sdtPr>
            <w:rPr>
              <w:rFonts w:ascii="Times New Roman" w:hAnsi="Times New Roman" w:cs="Times New Roman"/>
              <w:szCs w:val="24"/>
            </w:rPr>
            <w:id w:val="2139678484"/>
            <w:placeholder>
              <w:docPart w:val="A938CE75970944C09185CDF260148B39"/>
            </w:placeholder>
            <w:date w:fullDate="2022-01-24T00:00:00Z">
              <w:dateFormat w:val="yyyy"/>
              <w:lid w:val="lt-LT"/>
              <w:storeMappedDataAs w:val="dateTime"/>
              <w:calendar w:val="gregorian"/>
            </w:date>
          </w:sdtPr>
          <w:sdtEndPr/>
          <w:sdtContent>
            <w:tc>
              <w:tcPr>
                <w:tcW w:w="996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BEC963A" w14:textId="28339E67" w:rsidR="0081437F" w:rsidRPr="0030178B" w:rsidRDefault="003F6BDD" w:rsidP="00597E0D">
                <w:pPr>
                  <w:ind w:firstLine="0"/>
                  <w:jc w:val="center"/>
                  <w:rPr>
                    <w:rFonts w:ascii="Times New Roman" w:hAnsi="Times New Roman" w:cs="Times New Roman"/>
                    <w:szCs w:val="24"/>
                  </w:rPr>
                </w:pPr>
                <w:r w:rsidRPr="0030178B">
                  <w:rPr>
                    <w:rFonts w:ascii="Times New Roman" w:hAnsi="Times New Roman" w:cs="Times New Roman"/>
                    <w:szCs w:val="24"/>
                  </w:rPr>
                  <w:t>2022</w:t>
                </w:r>
              </w:p>
            </w:tc>
          </w:sdtContent>
        </w:sdt>
      </w:tr>
    </w:tbl>
    <w:p w14:paraId="0B796549" w14:textId="77777777" w:rsidR="007B5D0C" w:rsidRPr="0030178B" w:rsidRDefault="007B5D0C" w:rsidP="008065D4">
      <w:pPr>
        <w:pStyle w:val="Antrat1"/>
        <w:numPr>
          <w:ilvl w:val="0"/>
          <w:numId w:val="0"/>
        </w:numPr>
        <w:ind w:left="432"/>
        <w:jc w:val="both"/>
        <w:rPr>
          <w:rFonts w:cs="Times New Roman"/>
        </w:rPr>
      </w:pPr>
    </w:p>
    <w:p w14:paraId="4B2F4B54" w14:textId="77777777" w:rsidR="007B5D0C" w:rsidRPr="0030178B" w:rsidRDefault="007B5D0C">
      <w:pPr>
        <w:spacing w:after="160" w:line="259" w:lineRule="auto"/>
        <w:ind w:firstLine="0"/>
        <w:jc w:val="left"/>
        <w:rPr>
          <w:rFonts w:eastAsiaTheme="majorEastAsia" w:cs="Times New Roman"/>
          <w:b/>
          <w:caps/>
          <w:sz w:val="28"/>
          <w:szCs w:val="32"/>
        </w:rPr>
      </w:pPr>
      <w:r w:rsidRPr="0030178B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lt-LT"/>
        </w:rPr>
        <w:id w:val="-2206031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69BCFD" w14:textId="77777777" w:rsidR="007B5D0C" w:rsidRPr="0030178B" w:rsidRDefault="007B5D0C" w:rsidP="008065D4">
          <w:pPr>
            <w:pStyle w:val="Turinioantrat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lt-LT"/>
            </w:rPr>
          </w:pPr>
          <w:r w:rsidRPr="0030178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lt-LT"/>
            </w:rPr>
            <w:t>Turinys</w:t>
          </w:r>
        </w:p>
        <w:p w14:paraId="17CB3F36" w14:textId="72EC76AD" w:rsidR="0030178B" w:rsidRDefault="007B5D0C">
          <w:pPr>
            <w:pStyle w:val="Turinys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30178B">
            <w:rPr>
              <w:rFonts w:cs="Times New Roman"/>
            </w:rPr>
            <w:fldChar w:fldCharType="begin"/>
          </w:r>
          <w:r w:rsidRPr="0030178B">
            <w:rPr>
              <w:rFonts w:cs="Times New Roman"/>
            </w:rPr>
            <w:instrText xml:space="preserve"> TOC \o "1-3" \h \z \u </w:instrText>
          </w:r>
          <w:r w:rsidRPr="0030178B">
            <w:rPr>
              <w:rFonts w:cs="Times New Roman"/>
            </w:rPr>
            <w:fldChar w:fldCharType="separate"/>
          </w:r>
          <w:hyperlink w:anchor="_Toc93949117" w:history="1">
            <w:r w:rsidR="0030178B" w:rsidRPr="00C13D7C">
              <w:rPr>
                <w:rStyle w:val="Hipersaitas"/>
                <w:rFonts w:cs="Times New Roman"/>
                <w:noProof/>
              </w:rPr>
              <w:t>1</w:t>
            </w:r>
            <w:r w:rsidR="0030178B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30178B" w:rsidRPr="00C13D7C">
              <w:rPr>
                <w:rStyle w:val="Hipersaitas"/>
                <w:rFonts w:cs="Times New Roman"/>
                <w:noProof/>
              </w:rPr>
              <w:t>PROGRAMA</w:t>
            </w:r>
            <w:r w:rsidR="0030178B">
              <w:rPr>
                <w:noProof/>
                <w:webHidden/>
              </w:rPr>
              <w:tab/>
            </w:r>
            <w:r w:rsidR="0030178B">
              <w:rPr>
                <w:noProof/>
                <w:webHidden/>
              </w:rPr>
              <w:fldChar w:fldCharType="begin"/>
            </w:r>
            <w:r w:rsidR="0030178B">
              <w:rPr>
                <w:noProof/>
                <w:webHidden/>
              </w:rPr>
              <w:instrText xml:space="preserve"> PAGEREF _Toc93949117 \h </w:instrText>
            </w:r>
            <w:r w:rsidR="0030178B">
              <w:rPr>
                <w:noProof/>
                <w:webHidden/>
              </w:rPr>
            </w:r>
            <w:r w:rsidR="0030178B">
              <w:rPr>
                <w:noProof/>
                <w:webHidden/>
              </w:rPr>
              <w:fldChar w:fldCharType="separate"/>
            </w:r>
            <w:r w:rsidR="0030178B">
              <w:rPr>
                <w:noProof/>
                <w:webHidden/>
              </w:rPr>
              <w:t>3</w:t>
            </w:r>
            <w:r w:rsidR="0030178B">
              <w:rPr>
                <w:noProof/>
                <w:webHidden/>
              </w:rPr>
              <w:fldChar w:fldCharType="end"/>
            </w:r>
          </w:hyperlink>
        </w:p>
        <w:p w14:paraId="6B44AC4B" w14:textId="5C4DE5B9" w:rsidR="0030178B" w:rsidRDefault="0030178B">
          <w:pPr>
            <w:pStyle w:val="Turinys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93949118" w:history="1">
            <w:r w:rsidRPr="00C13D7C">
              <w:rPr>
                <w:rStyle w:val="Hipersaitas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C13D7C">
              <w:rPr>
                <w:rStyle w:val="Hipersaitas"/>
                <w:rFonts w:cs="Times New Roman"/>
                <w:noProof/>
              </w:rPr>
              <w:t>PROGRAMOS PALEIDIMAS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2A37F" w14:textId="4DC61960" w:rsidR="0030178B" w:rsidRDefault="0030178B">
          <w:pPr>
            <w:pStyle w:val="Turinys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93949119" w:history="1">
            <w:r w:rsidRPr="00C13D7C">
              <w:rPr>
                <w:rStyle w:val="Hipersaitas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C13D7C">
              <w:rPr>
                <w:rStyle w:val="Hipersaitas"/>
                <w:rFonts w:cs="Times New Roman"/>
                <w:noProof/>
              </w:rPr>
              <w:t>PROGRAMOS NAUDOJIMAS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7087E" w14:textId="4CA0757E" w:rsidR="0030178B" w:rsidRDefault="0030178B">
          <w:pPr>
            <w:pStyle w:val="Turinys2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93949120" w:history="1">
            <w:r w:rsidRPr="00C13D7C">
              <w:rPr>
                <w:rStyle w:val="Hipersaitas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C13D7C">
              <w:rPr>
                <w:rStyle w:val="Hipersaitas"/>
                <w:rFonts w:cs="Times New Roman"/>
                <w:noProof/>
              </w:rPr>
              <w:t>Duomenų iš tęstinio failo pridėjimas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43032" w14:textId="652D9CF1" w:rsidR="007B5D0C" w:rsidRPr="0030178B" w:rsidRDefault="007B5D0C">
          <w:pPr>
            <w:rPr>
              <w:rFonts w:cs="Times New Roman"/>
            </w:rPr>
          </w:pPr>
          <w:r w:rsidRPr="0030178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ECDAC06" w14:textId="13726B46" w:rsidR="0030178B" w:rsidRPr="0030178B" w:rsidRDefault="0030178B">
      <w:pPr>
        <w:pStyle w:val="Iliustracijsraas"/>
        <w:tabs>
          <w:tab w:val="right" w:leader="dot" w:pos="9962"/>
        </w:tabs>
        <w:rPr>
          <w:rFonts w:cs="Times New Roman"/>
          <w:b/>
          <w:bCs/>
        </w:rPr>
      </w:pPr>
      <w:r w:rsidRPr="0030178B">
        <w:rPr>
          <w:rFonts w:cs="Times New Roman"/>
          <w:b/>
          <w:bCs/>
        </w:rPr>
        <w:t>Lentelių sąrašas:</w:t>
      </w:r>
    </w:p>
    <w:p w14:paraId="485A0E70" w14:textId="68CDC750" w:rsidR="0030178B" w:rsidRDefault="0030178B">
      <w:pPr>
        <w:pStyle w:val="Iliustracijsraas"/>
        <w:tabs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lt-LT"/>
        </w:rPr>
      </w:pPr>
      <w:r w:rsidRPr="0030178B">
        <w:rPr>
          <w:rFonts w:cs="Times New Roman"/>
        </w:rPr>
        <w:fldChar w:fldCharType="begin"/>
      </w:r>
      <w:r w:rsidRPr="0030178B">
        <w:rPr>
          <w:rFonts w:cs="Times New Roman"/>
        </w:rPr>
        <w:instrText xml:space="preserve"> TOC \h \z \c "Lentelė" </w:instrText>
      </w:r>
      <w:r w:rsidRPr="0030178B">
        <w:rPr>
          <w:rFonts w:cs="Times New Roman"/>
        </w:rPr>
        <w:fldChar w:fldCharType="separate"/>
      </w:r>
      <w:hyperlink w:anchor="_Toc93949148" w:history="1">
        <w:r w:rsidRPr="00930919">
          <w:rPr>
            <w:rStyle w:val="Hipersaitas"/>
            <w:rFonts w:cs="Times New Roman"/>
            <w:noProof/>
          </w:rPr>
          <w:t>1 lentelė. programos paleidimo instrukcija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_Toc93949148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E8BD52" w14:textId="0F89682C" w:rsidR="0030178B" w:rsidRDefault="0030178B">
      <w:pPr>
        <w:pStyle w:val="Iliustracijsraas"/>
        <w:tabs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93949149" w:history="1">
        <w:r w:rsidRPr="00930919">
          <w:rPr>
            <w:rStyle w:val="Hipersaitas"/>
            <w:rFonts w:cs="Times New Roman"/>
            <w:noProof/>
          </w:rPr>
          <w:t>2 lentelė. duomenų pridėjimo iš tęstinio failo instrukcija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_Toc93949149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39B26D" w14:textId="18B3DC71" w:rsidR="007B5D0C" w:rsidRPr="0030178B" w:rsidRDefault="0030178B" w:rsidP="008065D4">
      <w:pPr>
        <w:pStyle w:val="Antrat1"/>
        <w:numPr>
          <w:ilvl w:val="0"/>
          <w:numId w:val="0"/>
        </w:numPr>
        <w:ind w:left="432"/>
        <w:jc w:val="both"/>
        <w:rPr>
          <w:rFonts w:cs="Times New Roman"/>
        </w:rPr>
      </w:pPr>
      <w:r w:rsidRPr="0030178B">
        <w:rPr>
          <w:rFonts w:cs="Times New Roman"/>
        </w:rPr>
        <w:fldChar w:fldCharType="end"/>
      </w:r>
    </w:p>
    <w:p w14:paraId="4C60C7F0" w14:textId="2DEFD7BD" w:rsidR="0030178B" w:rsidRPr="0030178B" w:rsidRDefault="0030178B" w:rsidP="0030178B">
      <w:pPr>
        <w:rPr>
          <w:rFonts w:cs="Times New Roman"/>
          <w:b/>
          <w:bCs/>
        </w:rPr>
      </w:pPr>
      <w:r w:rsidRPr="0030178B">
        <w:rPr>
          <w:rFonts w:cs="Times New Roman"/>
          <w:b/>
          <w:bCs/>
        </w:rPr>
        <w:t>Iliustracijų sąrašas:</w:t>
      </w:r>
    </w:p>
    <w:p w14:paraId="441A0B56" w14:textId="0A9F45FF" w:rsidR="0030178B" w:rsidRPr="0030178B" w:rsidRDefault="0030178B">
      <w:pPr>
        <w:pStyle w:val="Iliustracijsraas"/>
        <w:tabs>
          <w:tab w:val="right" w:leader="dot" w:pos="9962"/>
        </w:tabs>
        <w:rPr>
          <w:rFonts w:eastAsiaTheme="minorEastAsia" w:cs="Times New Roman"/>
          <w:noProof/>
          <w:sz w:val="22"/>
          <w:lang w:eastAsia="lt-LT"/>
        </w:rPr>
      </w:pPr>
      <w:r w:rsidRPr="0030178B">
        <w:rPr>
          <w:rFonts w:cs="Times New Roman"/>
        </w:rPr>
        <w:fldChar w:fldCharType="begin"/>
      </w:r>
      <w:r w:rsidRPr="0030178B">
        <w:rPr>
          <w:rFonts w:cs="Times New Roman"/>
        </w:rPr>
        <w:instrText xml:space="preserve"> TOC \h \z \c "Figure" </w:instrText>
      </w:r>
      <w:r w:rsidRPr="0030178B">
        <w:rPr>
          <w:rFonts w:cs="Times New Roman"/>
        </w:rPr>
        <w:fldChar w:fldCharType="separate"/>
      </w:r>
      <w:hyperlink w:anchor="_Toc93949074" w:history="1">
        <w:r w:rsidRPr="0030178B">
          <w:rPr>
            <w:rStyle w:val="Hipersaitas"/>
            <w:rFonts w:cs="Times New Roman"/>
            <w:noProof/>
          </w:rPr>
          <w:t>1 pav. pradinis programos aplanko vaizdas</w:t>
        </w:r>
        <w:r w:rsidRPr="0030178B">
          <w:rPr>
            <w:rFonts w:cs="Times New Roman"/>
            <w:noProof/>
            <w:webHidden/>
          </w:rPr>
          <w:tab/>
        </w:r>
        <w:r w:rsidRPr="0030178B">
          <w:rPr>
            <w:rFonts w:cs="Times New Roman"/>
            <w:noProof/>
            <w:webHidden/>
          </w:rPr>
          <w:fldChar w:fldCharType="begin"/>
        </w:r>
        <w:r w:rsidRPr="0030178B">
          <w:rPr>
            <w:rFonts w:cs="Times New Roman"/>
            <w:noProof/>
            <w:webHidden/>
          </w:rPr>
          <w:instrText xml:space="preserve"> PAGEREF _Toc93949074 \h </w:instrText>
        </w:r>
        <w:r w:rsidRPr="0030178B">
          <w:rPr>
            <w:rFonts w:cs="Times New Roman"/>
            <w:noProof/>
            <w:webHidden/>
          </w:rPr>
        </w:r>
        <w:r w:rsidRPr="0030178B">
          <w:rPr>
            <w:rFonts w:cs="Times New Roman"/>
            <w:noProof/>
            <w:webHidden/>
          </w:rPr>
          <w:fldChar w:fldCharType="separate"/>
        </w:r>
        <w:r w:rsidRPr="0030178B">
          <w:rPr>
            <w:rFonts w:cs="Times New Roman"/>
            <w:noProof/>
            <w:webHidden/>
          </w:rPr>
          <w:t>3</w:t>
        </w:r>
        <w:r w:rsidRPr="0030178B">
          <w:rPr>
            <w:rFonts w:cs="Times New Roman"/>
            <w:noProof/>
            <w:webHidden/>
          </w:rPr>
          <w:fldChar w:fldCharType="end"/>
        </w:r>
      </w:hyperlink>
    </w:p>
    <w:p w14:paraId="3631B018" w14:textId="7DBA5335" w:rsidR="0030178B" w:rsidRPr="0030178B" w:rsidRDefault="0030178B">
      <w:pPr>
        <w:pStyle w:val="Iliustracijsraas"/>
        <w:tabs>
          <w:tab w:val="right" w:leader="dot" w:pos="9962"/>
        </w:tabs>
        <w:rPr>
          <w:rFonts w:eastAsiaTheme="minorEastAsia" w:cs="Times New Roman"/>
          <w:noProof/>
          <w:sz w:val="22"/>
          <w:lang w:eastAsia="lt-LT"/>
        </w:rPr>
      </w:pPr>
      <w:hyperlink w:anchor="_Toc93949075" w:history="1">
        <w:r w:rsidRPr="0030178B">
          <w:rPr>
            <w:rStyle w:val="Hipersaitas"/>
            <w:rFonts w:cs="Times New Roman"/>
            <w:noProof/>
          </w:rPr>
          <w:t>2 pav. pradinis programos aplankas – spausti ant programos kelio.</w:t>
        </w:r>
        <w:r w:rsidRPr="0030178B">
          <w:rPr>
            <w:rFonts w:cs="Times New Roman"/>
            <w:noProof/>
            <w:webHidden/>
          </w:rPr>
          <w:tab/>
        </w:r>
        <w:r w:rsidRPr="0030178B">
          <w:rPr>
            <w:rFonts w:cs="Times New Roman"/>
            <w:noProof/>
            <w:webHidden/>
          </w:rPr>
          <w:fldChar w:fldCharType="begin"/>
        </w:r>
        <w:r w:rsidRPr="0030178B">
          <w:rPr>
            <w:rFonts w:cs="Times New Roman"/>
            <w:noProof/>
            <w:webHidden/>
          </w:rPr>
          <w:instrText xml:space="preserve"> PAGEREF _Toc93949075 \h </w:instrText>
        </w:r>
        <w:r w:rsidRPr="0030178B">
          <w:rPr>
            <w:rFonts w:cs="Times New Roman"/>
            <w:noProof/>
            <w:webHidden/>
          </w:rPr>
        </w:r>
        <w:r w:rsidRPr="0030178B">
          <w:rPr>
            <w:rFonts w:cs="Times New Roman"/>
            <w:noProof/>
            <w:webHidden/>
          </w:rPr>
          <w:fldChar w:fldCharType="separate"/>
        </w:r>
        <w:r w:rsidRPr="0030178B">
          <w:rPr>
            <w:rFonts w:cs="Times New Roman"/>
            <w:noProof/>
            <w:webHidden/>
          </w:rPr>
          <w:t>4</w:t>
        </w:r>
        <w:r w:rsidRPr="0030178B">
          <w:rPr>
            <w:rFonts w:cs="Times New Roman"/>
            <w:noProof/>
            <w:webHidden/>
          </w:rPr>
          <w:fldChar w:fldCharType="end"/>
        </w:r>
      </w:hyperlink>
    </w:p>
    <w:p w14:paraId="2B3D57FF" w14:textId="08A8A634" w:rsidR="0030178B" w:rsidRPr="0030178B" w:rsidRDefault="0030178B">
      <w:pPr>
        <w:pStyle w:val="Iliustracijsraas"/>
        <w:tabs>
          <w:tab w:val="right" w:leader="dot" w:pos="9962"/>
        </w:tabs>
        <w:rPr>
          <w:rFonts w:eastAsiaTheme="minorEastAsia" w:cs="Times New Roman"/>
          <w:noProof/>
          <w:sz w:val="22"/>
          <w:lang w:eastAsia="lt-LT"/>
        </w:rPr>
      </w:pPr>
      <w:hyperlink w:anchor="_Toc93949076" w:history="1">
        <w:r w:rsidRPr="0030178B">
          <w:rPr>
            <w:rStyle w:val="Hipersaitas"/>
            <w:rFonts w:cs="Times New Roman"/>
            <w:noProof/>
          </w:rPr>
          <w:t>3 pav. pradinis programos aplankas - įvesti reikiamą kelią</w:t>
        </w:r>
        <w:r w:rsidRPr="0030178B">
          <w:rPr>
            <w:rFonts w:cs="Times New Roman"/>
            <w:noProof/>
            <w:webHidden/>
          </w:rPr>
          <w:tab/>
        </w:r>
        <w:r w:rsidRPr="0030178B">
          <w:rPr>
            <w:rFonts w:cs="Times New Roman"/>
            <w:noProof/>
            <w:webHidden/>
          </w:rPr>
          <w:fldChar w:fldCharType="begin"/>
        </w:r>
        <w:r w:rsidRPr="0030178B">
          <w:rPr>
            <w:rFonts w:cs="Times New Roman"/>
            <w:noProof/>
            <w:webHidden/>
          </w:rPr>
          <w:instrText xml:space="preserve"> PAGEREF _Toc93949076 \h </w:instrText>
        </w:r>
        <w:r w:rsidRPr="0030178B">
          <w:rPr>
            <w:rFonts w:cs="Times New Roman"/>
            <w:noProof/>
            <w:webHidden/>
          </w:rPr>
        </w:r>
        <w:r w:rsidRPr="0030178B">
          <w:rPr>
            <w:rFonts w:cs="Times New Roman"/>
            <w:noProof/>
            <w:webHidden/>
          </w:rPr>
          <w:fldChar w:fldCharType="separate"/>
        </w:r>
        <w:r w:rsidRPr="0030178B">
          <w:rPr>
            <w:rFonts w:cs="Times New Roman"/>
            <w:noProof/>
            <w:webHidden/>
          </w:rPr>
          <w:t>4</w:t>
        </w:r>
        <w:r w:rsidRPr="0030178B">
          <w:rPr>
            <w:rFonts w:cs="Times New Roman"/>
            <w:noProof/>
            <w:webHidden/>
          </w:rPr>
          <w:fldChar w:fldCharType="end"/>
        </w:r>
      </w:hyperlink>
    </w:p>
    <w:p w14:paraId="6B658BDB" w14:textId="31955E28" w:rsidR="0030178B" w:rsidRPr="0030178B" w:rsidRDefault="0030178B">
      <w:pPr>
        <w:pStyle w:val="Iliustracijsraas"/>
        <w:tabs>
          <w:tab w:val="right" w:leader="dot" w:pos="9962"/>
        </w:tabs>
        <w:rPr>
          <w:rFonts w:eastAsiaTheme="minorEastAsia" w:cs="Times New Roman"/>
          <w:noProof/>
          <w:sz w:val="22"/>
          <w:lang w:eastAsia="lt-LT"/>
        </w:rPr>
      </w:pPr>
      <w:hyperlink w:anchor="_Toc93949077" w:history="1">
        <w:r w:rsidRPr="0030178B">
          <w:rPr>
            <w:rStyle w:val="Hipersaitas"/>
            <w:rFonts w:cs="Times New Roman"/>
            <w:noProof/>
          </w:rPr>
          <w:t>4 pav. pradinis programos aplankas - spausti rodyklę</w:t>
        </w:r>
        <w:r w:rsidRPr="0030178B">
          <w:rPr>
            <w:rFonts w:cs="Times New Roman"/>
            <w:noProof/>
            <w:webHidden/>
          </w:rPr>
          <w:tab/>
        </w:r>
        <w:r w:rsidRPr="0030178B">
          <w:rPr>
            <w:rFonts w:cs="Times New Roman"/>
            <w:noProof/>
            <w:webHidden/>
          </w:rPr>
          <w:fldChar w:fldCharType="begin"/>
        </w:r>
        <w:r w:rsidRPr="0030178B">
          <w:rPr>
            <w:rFonts w:cs="Times New Roman"/>
            <w:noProof/>
            <w:webHidden/>
          </w:rPr>
          <w:instrText xml:space="preserve"> PAGEREF _Toc93949077 \h </w:instrText>
        </w:r>
        <w:r w:rsidRPr="0030178B">
          <w:rPr>
            <w:rFonts w:cs="Times New Roman"/>
            <w:noProof/>
            <w:webHidden/>
          </w:rPr>
        </w:r>
        <w:r w:rsidRPr="0030178B">
          <w:rPr>
            <w:rFonts w:cs="Times New Roman"/>
            <w:noProof/>
            <w:webHidden/>
          </w:rPr>
          <w:fldChar w:fldCharType="separate"/>
        </w:r>
        <w:r w:rsidRPr="0030178B">
          <w:rPr>
            <w:rFonts w:cs="Times New Roman"/>
            <w:noProof/>
            <w:webHidden/>
          </w:rPr>
          <w:t>5</w:t>
        </w:r>
        <w:r w:rsidRPr="0030178B">
          <w:rPr>
            <w:rFonts w:cs="Times New Roman"/>
            <w:noProof/>
            <w:webHidden/>
          </w:rPr>
          <w:fldChar w:fldCharType="end"/>
        </w:r>
      </w:hyperlink>
    </w:p>
    <w:p w14:paraId="31B32F92" w14:textId="2AF8D08F" w:rsidR="0030178B" w:rsidRPr="0030178B" w:rsidRDefault="0030178B">
      <w:pPr>
        <w:pStyle w:val="Iliustracijsraas"/>
        <w:tabs>
          <w:tab w:val="right" w:leader="dot" w:pos="9962"/>
        </w:tabs>
        <w:rPr>
          <w:rFonts w:eastAsiaTheme="minorEastAsia" w:cs="Times New Roman"/>
          <w:noProof/>
          <w:sz w:val="22"/>
          <w:lang w:eastAsia="lt-LT"/>
        </w:rPr>
      </w:pPr>
      <w:hyperlink w:anchor="_Toc93949078" w:history="1">
        <w:r w:rsidRPr="0030178B">
          <w:rPr>
            <w:rStyle w:val="Hipersaitas"/>
            <w:rFonts w:cs="Times New Roman"/>
            <w:noProof/>
          </w:rPr>
          <w:t>5 pav. pradinis programos aplankas – spausti ant Intelektika_1.exe</w:t>
        </w:r>
        <w:r w:rsidRPr="0030178B">
          <w:rPr>
            <w:rFonts w:cs="Times New Roman"/>
            <w:noProof/>
            <w:webHidden/>
          </w:rPr>
          <w:tab/>
        </w:r>
        <w:r w:rsidRPr="0030178B">
          <w:rPr>
            <w:rFonts w:cs="Times New Roman"/>
            <w:noProof/>
            <w:webHidden/>
          </w:rPr>
          <w:fldChar w:fldCharType="begin"/>
        </w:r>
        <w:r w:rsidRPr="0030178B">
          <w:rPr>
            <w:rFonts w:cs="Times New Roman"/>
            <w:noProof/>
            <w:webHidden/>
          </w:rPr>
          <w:instrText xml:space="preserve"> PAGEREF _Toc93949078 \h </w:instrText>
        </w:r>
        <w:r w:rsidRPr="0030178B">
          <w:rPr>
            <w:rFonts w:cs="Times New Roman"/>
            <w:noProof/>
            <w:webHidden/>
          </w:rPr>
        </w:r>
        <w:r w:rsidRPr="0030178B">
          <w:rPr>
            <w:rFonts w:cs="Times New Roman"/>
            <w:noProof/>
            <w:webHidden/>
          </w:rPr>
          <w:fldChar w:fldCharType="separate"/>
        </w:r>
        <w:r w:rsidRPr="0030178B">
          <w:rPr>
            <w:rFonts w:cs="Times New Roman"/>
            <w:noProof/>
            <w:webHidden/>
          </w:rPr>
          <w:t>5</w:t>
        </w:r>
        <w:r w:rsidRPr="0030178B">
          <w:rPr>
            <w:rFonts w:cs="Times New Roman"/>
            <w:noProof/>
            <w:webHidden/>
          </w:rPr>
          <w:fldChar w:fldCharType="end"/>
        </w:r>
      </w:hyperlink>
    </w:p>
    <w:p w14:paraId="4234B3CE" w14:textId="3A095271" w:rsidR="0030178B" w:rsidRPr="0030178B" w:rsidRDefault="0030178B">
      <w:pPr>
        <w:pStyle w:val="Iliustracijsraas"/>
        <w:tabs>
          <w:tab w:val="right" w:leader="dot" w:pos="9962"/>
        </w:tabs>
        <w:rPr>
          <w:rFonts w:eastAsiaTheme="minorEastAsia" w:cs="Times New Roman"/>
          <w:noProof/>
          <w:sz w:val="22"/>
          <w:lang w:eastAsia="lt-LT"/>
        </w:rPr>
      </w:pPr>
      <w:hyperlink w:anchor="_Toc93949079" w:history="1">
        <w:r w:rsidRPr="0030178B">
          <w:rPr>
            <w:rStyle w:val="Hipersaitas"/>
            <w:rFonts w:cs="Times New Roman"/>
            <w:noProof/>
          </w:rPr>
          <w:t>6 pav. pagrindinis programos langas - pridėti duomenis iš failo</w:t>
        </w:r>
        <w:r w:rsidRPr="0030178B">
          <w:rPr>
            <w:rFonts w:cs="Times New Roman"/>
            <w:noProof/>
            <w:webHidden/>
          </w:rPr>
          <w:tab/>
        </w:r>
        <w:r w:rsidRPr="0030178B">
          <w:rPr>
            <w:rFonts w:cs="Times New Roman"/>
            <w:noProof/>
            <w:webHidden/>
          </w:rPr>
          <w:fldChar w:fldCharType="begin"/>
        </w:r>
        <w:r w:rsidRPr="0030178B">
          <w:rPr>
            <w:rFonts w:cs="Times New Roman"/>
            <w:noProof/>
            <w:webHidden/>
          </w:rPr>
          <w:instrText xml:space="preserve"> PAGEREF _Toc93949079 \h </w:instrText>
        </w:r>
        <w:r w:rsidRPr="0030178B">
          <w:rPr>
            <w:rFonts w:cs="Times New Roman"/>
            <w:noProof/>
            <w:webHidden/>
          </w:rPr>
        </w:r>
        <w:r w:rsidRPr="0030178B">
          <w:rPr>
            <w:rFonts w:cs="Times New Roman"/>
            <w:noProof/>
            <w:webHidden/>
          </w:rPr>
          <w:fldChar w:fldCharType="separate"/>
        </w:r>
        <w:r w:rsidRPr="0030178B">
          <w:rPr>
            <w:rFonts w:cs="Times New Roman"/>
            <w:noProof/>
            <w:webHidden/>
          </w:rPr>
          <w:t>7</w:t>
        </w:r>
        <w:r w:rsidRPr="0030178B">
          <w:rPr>
            <w:rFonts w:cs="Times New Roman"/>
            <w:noProof/>
            <w:webHidden/>
          </w:rPr>
          <w:fldChar w:fldCharType="end"/>
        </w:r>
      </w:hyperlink>
    </w:p>
    <w:p w14:paraId="7AE2AF6A" w14:textId="26F6BD4C" w:rsidR="0030178B" w:rsidRPr="0030178B" w:rsidRDefault="0030178B">
      <w:pPr>
        <w:pStyle w:val="Iliustracijsraas"/>
        <w:tabs>
          <w:tab w:val="right" w:leader="dot" w:pos="9962"/>
        </w:tabs>
        <w:rPr>
          <w:rFonts w:eastAsiaTheme="minorEastAsia" w:cs="Times New Roman"/>
          <w:noProof/>
          <w:sz w:val="22"/>
          <w:lang w:eastAsia="lt-LT"/>
        </w:rPr>
      </w:pPr>
      <w:hyperlink w:anchor="_Toc93949080" w:history="1">
        <w:r w:rsidRPr="0030178B">
          <w:rPr>
            <w:rStyle w:val="Hipersaitas"/>
            <w:rFonts w:cs="Times New Roman"/>
            <w:noProof/>
          </w:rPr>
          <w:t>7 pav. Failo pasirinkimo langas – pasirinkti failą</w:t>
        </w:r>
        <w:r w:rsidRPr="0030178B">
          <w:rPr>
            <w:rFonts w:cs="Times New Roman"/>
            <w:noProof/>
            <w:webHidden/>
          </w:rPr>
          <w:tab/>
        </w:r>
        <w:r w:rsidRPr="0030178B">
          <w:rPr>
            <w:rFonts w:cs="Times New Roman"/>
            <w:noProof/>
            <w:webHidden/>
          </w:rPr>
          <w:fldChar w:fldCharType="begin"/>
        </w:r>
        <w:r w:rsidRPr="0030178B">
          <w:rPr>
            <w:rFonts w:cs="Times New Roman"/>
            <w:noProof/>
            <w:webHidden/>
          </w:rPr>
          <w:instrText xml:space="preserve"> PAGEREF _Toc93949080 \h </w:instrText>
        </w:r>
        <w:r w:rsidRPr="0030178B">
          <w:rPr>
            <w:rFonts w:cs="Times New Roman"/>
            <w:noProof/>
            <w:webHidden/>
          </w:rPr>
        </w:r>
        <w:r w:rsidRPr="0030178B">
          <w:rPr>
            <w:rFonts w:cs="Times New Roman"/>
            <w:noProof/>
            <w:webHidden/>
          </w:rPr>
          <w:fldChar w:fldCharType="separate"/>
        </w:r>
        <w:r w:rsidRPr="0030178B">
          <w:rPr>
            <w:rFonts w:cs="Times New Roman"/>
            <w:noProof/>
            <w:webHidden/>
          </w:rPr>
          <w:t>8</w:t>
        </w:r>
        <w:r w:rsidRPr="0030178B">
          <w:rPr>
            <w:rFonts w:cs="Times New Roman"/>
            <w:noProof/>
            <w:webHidden/>
          </w:rPr>
          <w:fldChar w:fldCharType="end"/>
        </w:r>
      </w:hyperlink>
    </w:p>
    <w:p w14:paraId="1A5D1CFB" w14:textId="65705D95" w:rsidR="0030178B" w:rsidRPr="0030178B" w:rsidRDefault="0030178B" w:rsidP="0030178B">
      <w:pPr>
        <w:rPr>
          <w:rFonts w:cs="Times New Roman"/>
        </w:rPr>
      </w:pPr>
      <w:r w:rsidRPr="0030178B">
        <w:rPr>
          <w:rFonts w:cs="Times New Roman"/>
        </w:rPr>
        <w:fldChar w:fldCharType="end"/>
      </w:r>
    </w:p>
    <w:p w14:paraId="3D7EC548" w14:textId="77777777" w:rsidR="007B5D0C" w:rsidRPr="0030178B" w:rsidRDefault="007B5D0C">
      <w:pPr>
        <w:spacing w:after="160" w:line="259" w:lineRule="auto"/>
        <w:ind w:firstLine="0"/>
        <w:jc w:val="left"/>
        <w:rPr>
          <w:rFonts w:eastAsiaTheme="majorEastAsia" w:cs="Times New Roman"/>
          <w:b/>
          <w:caps/>
          <w:sz w:val="28"/>
          <w:szCs w:val="32"/>
        </w:rPr>
      </w:pPr>
      <w:r w:rsidRPr="0030178B">
        <w:rPr>
          <w:rFonts w:cs="Times New Roman"/>
        </w:rPr>
        <w:br w:type="page"/>
      </w:r>
    </w:p>
    <w:p w14:paraId="52F8DF47" w14:textId="5283CE6D" w:rsidR="007B5D0C" w:rsidRPr="0030178B" w:rsidRDefault="001241B6" w:rsidP="001241B6">
      <w:pPr>
        <w:pStyle w:val="Antrat1"/>
        <w:rPr>
          <w:rFonts w:cs="Times New Roman"/>
        </w:rPr>
      </w:pPr>
      <w:bookmarkStart w:id="0" w:name="_Toc93949117"/>
      <w:r w:rsidRPr="0030178B">
        <w:rPr>
          <w:rFonts w:cs="Times New Roman"/>
        </w:rPr>
        <w:lastRenderedPageBreak/>
        <w:t>PROGRAMA</w:t>
      </w:r>
      <w:bookmarkEnd w:id="0"/>
    </w:p>
    <w:p w14:paraId="259311A7" w14:textId="5703F489" w:rsidR="001241B6" w:rsidRPr="0030178B" w:rsidRDefault="001241B6" w:rsidP="001241B6">
      <w:pPr>
        <w:rPr>
          <w:rFonts w:cs="Times New Roman"/>
        </w:rPr>
      </w:pPr>
      <w:r w:rsidRPr="0030178B">
        <w:rPr>
          <w:rFonts w:cs="Times New Roman"/>
        </w:rPr>
        <w:t>Ši instrukcija yra skirta „Intelektika_1“ programai.</w:t>
      </w:r>
    </w:p>
    <w:p w14:paraId="6CC57863" w14:textId="77777777" w:rsidR="00E71042" w:rsidRPr="0030178B" w:rsidRDefault="00E71042" w:rsidP="00E71042">
      <w:pPr>
        <w:keepNext/>
        <w:rPr>
          <w:rFonts w:cs="Times New Roman"/>
        </w:rPr>
      </w:pPr>
      <w:r w:rsidRPr="0030178B">
        <w:rPr>
          <w:rFonts w:cs="Times New Roman"/>
        </w:rPr>
        <w:drawing>
          <wp:inline distT="0" distB="0" distL="0" distR="0" wp14:anchorId="5F3B2813" wp14:editId="7B7D42D5">
            <wp:extent cx="5334744" cy="1838582"/>
            <wp:effectExtent l="0" t="0" r="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07A2" w14:textId="1868E44C" w:rsidR="00E71042" w:rsidRPr="0030178B" w:rsidRDefault="00E71042" w:rsidP="00C00344">
      <w:pPr>
        <w:pStyle w:val="Antrat"/>
        <w:rPr>
          <w:rFonts w:cs="Times New Roman"/>
        </w:rPr>
      </w:pPr>
      <w:r w:rsidRPr="0030178B">
        <w:rPr>
          <w:rFonts w:cs="Times New Roman"/>
        </w:rPr>
        <w:fldChar w:fldCharType="begin"/>
      </w:r>
      <w:r w:rsidRPr="0030178B">
        <w:rPr>
          <w:rFonts w:cs="Times New Roman"/>
        </w:rPr>
        <w:instrText xml:space="preserve"> SEQ Figure \* ARABIC </w:instrText>
      </w:r>
      <w:r w:rsidRPr="0030178B">
        <w:rPr>
          <w:rFonts w:cs="Times New Roman"/>
        </w:rPr>
        <w:fldChar w:fldCharType="separate"/>
      </w:r>
      <w:bookmarkStart w:id="1" w:name="_Toc93949074"/>
      <w:r w:rsidR="000C3BF2" w:rsidRPr="0030178B">
        <w:rPr>
          <w:rFonts w:cs="Times New Roman"/>
          <w:noProof/>
        </w:rPr>
        <w:t>1</w:t>
      </w:r>
      <w:r w:rsidRPr="0030178B">
        <w:rPr>
          <w:rFonts w:cs="Times New Roman"/>
        </w:rPr>
        <w:fldChar w:fldCharType="end"/>
      </w:r>
      <w:r w:rsidRPr="0030178B">
        <w:rPr>
          <w:rFonts w:cs="Times New Roman"/>
        </w:rPr>
        <w:t xml:space="preserve"> pav. </w:t>
      </w:r>
      <w:r w:rsidR="00A105EC" w:rsidRPr="0030178B">
        <w:rPr>
          <w:rFonts w:cs="Times New Roman"/>
        </w:rPr>
        <w:t>p</w:t>
      </w:r>
      <w:r w:rsidRPr="0030178B">
        <w:rPr>
          <w:rFonts w:cs="Times New Roman"/>
        </w:rPr>
        <w:t>radinis programos aplanko vaizdas</w:t>
      </w:r>
      <w:bookmarkEnd w:id="1"/>
    </w:p>
    <w:p w14:paraId="128F304F" w14:textId="324712A4" w:rsidR="001241B6" w:rsidRPr="0030178B" w:rsidRDefault="001241B6" w:rsidP="001241B6">
      <w:pPr>
        <w:rPr>
          <w:rFonts w:cs="Times New Roman"/>
        </w:rPr>
      </w:pPr>
    </w:p>
    <w:p w14:paraId="6BA2F8B0" w14:textId="77777777" w:rsidR="001241B6" w:rsidRPr="0030178B" w:rsidRDefault="001241B6">
      <w:pPr>
        <w:spacing w:after="160" w:line="259" w:lineRule="auto"/>
        <w:ind w:firstLine="0"/>
        <w:jc w:val="left"/>
        <w:rPr>
          <w:rFonts w:cs="Times New Roman"/>
        </w:rPr>
      </w:pPr>
      <w:r w:rsidRPr="0030178B">
        <w:rPr>
          <w:rFonts w:cs="Times New Roman"/>
        </w:rPr>
        <w:br w:type="page"/>
      </w:r>
    </w:p>
    <w:p w14:paraId="2F92EAD1" w14:textId="293B5DB7" w:rsidR="001241B6" w:rsidRPr="0030178B" w:rsidRDefault="001241B6" w:rsidP="001241B6">
      <w:pPr>
        <w:pStyle w:val="Antrat1"/>
        <w:rPr>
          <w:rFonts w:cs="Times New Roman"/>
        </w:rPr>
      </w:pPr>
      <w:bookmarkStart w:id="2" w:name="_Toc93949118"/>
      <w:r w:rsidRPr="0030178B">
        <w:rPr>
          <w:rFonts w:cs="Times New Roman"/>
        </w:rPr>
        <w:lastRenderedPageBreak/>
        <w:t>PROGRAMOS PALEIDIMAS</w:t>
      </w:r>
      <w:bookmarkEnd w:id="2"/>
    </w:p>
    <w:p w14:paraId="67BBD6A1" w14:textId="010D9AF0" w:rsidR="00C00344" w:rsidRPr="0030178B" w:rsidRDefault="00C00344" w:rsidP="00C00344">
      <w:pPr>
        <w:pStyle w:val="Antrat"/>
        <w:jc w:val="right"/>
        <w:rPr>
          <w:rFonts w:cs="Times New Roman"/>
        </w:rPr>
      </w:pPr>
      <w:r w:rsidRPr="0030178B">
        <w:rPr>
          <w:rFonts w:cs="Times New Roman"/>
        </w:rPr>
        <w:fldChar w:fldCharType="begin"/>
      </w:r>
      <w:r w:rsidRPr="0030178B">
        <w:rPr>
          <w:rFonts w:cs="Times New Roman"/>
        </w:rPr>
        <w:instrText xml:space="preserve"> SEQ Lentelė \* ARABIC </w:instrText>
      </w:r>
      <w:r w:rsidRPr="0030178B">
        <w:rPr>
          <w:rFonts w:cs="Times New Roman"/>
        </w:rPr>
        <w:fldChar w:fldCharType="separate"/>
      </w:r>
      <w:bookmarkStart w:id="3" w:name="_Toc93949148"/>
      <w:r w:rsidR="0030178B" w:rsidRPr="0030178B">
        <w:rPr>
          <w:rFonts w:cs="Times New Roman"/>
          <w:noProof/>
        </w:rPr>
        <w:t>1</w:t>
      </w:r>
      <w:r w:rsidRPr="0030178B">
        <w:rPr>
          <w:rFonts w:cs="Times New Roman"/>
        </w:rPr>
        <w:fldChar w:fldCharType="end"/>
      </w:r>
      <w:r w:rsidRPr="0030178B">
        <w:rPr>
          <w:rFonts w:cs="Times New Roman"/>
        </w:rPr>
        <w:t xml:space="preserve"> lentelė. programos paleidimo instrukcija</w:t>
      </w:r>
      <w:bookmarkEnd w:id="3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113"/>
        <w:gridCol w:w="5849"/>
      </w:tblGrid>
      <w:tr w:rsidR="00C00344" w:rsidRPr="0030178B" w14:paraId="1A8CCCDE" w14:textId="77777777" w:rsidTr="00C00344">
        <w:tc>
          <w:tcPr>
            <w:tcW w:w="4183" w:type="dxa"/>
          </w:tcPr>
          <w:p w14:paraId="777E8766" w14:textId="3DF8DE17" w:rsidR="00A105EC" w:rsidRPr="0030178B" w:rsidRDefault="00A105EC" w:rsidP="00A105EC">
            <w:pPr>
              <w:pStyle w:val="Sraopastraip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t>Pradiniame aplanke paspausti ant aplanko kelio</w:t>
            </w:r>
            <w:r w:rsidR="00770CEC" w:rsidRPr="003017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79" w:type="dxa"/>
          </w:tcPr>
          <w:p w14:paraId="2E624698" w14:textId="77777777" w:rsidR="00A105EC" w:rsidRPr="0030178B" w:rsidRDefault="00A105EC" w:rsidP="00A105EC">
            <w:pPr>
              <w:keepNext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drawing>
                <wp:inline distT="0" distB="0" distL="0" distR="0" wp14:anchorId="2E1E2313" wp14:editId="7AE9DEBE">
                  <wp:extent cx="3629025" cy="2303780"/>
                  <wp:effectExtent l="0" t="0" r="9525" b="1270"/>
                  <wp:docPr id="5" name="Paveikslėlis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3989" r="28701"/>
                          <a:stretch/>
                        </pic:blipFill>
                        <pic:spPr bwMode="auto">
                          <a:xfrm>
                            <a:off x="0" y="0"/>
                            <a:ext cx="3629025" cy="2303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1D492B" w14:textId="3844CF45" w:rsidR="00A105EC" w:rsidRPr="0030178B" w:rsidRDefault="00A105EC" w:rsidP="00C00344">
            <w:pPr>
              <w:pStyle w:val="Antrat"/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fldChar w:fldCharType="begin"/>
            </w:r>
            <w:r w:rsidRPr="0030178B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30178B">
              <w:rPr>
                <w:rFonts w:ascii="Times New Roman" w:hAnsi="Times New Roman" w:cs="Times New Roman"/>
              </w:rPr>
              <w:fldChar w:fldCharType="separate"/>
            </w:r>
            <w:bookmarkStart w:id="4" w:name="_Toc93949075"/>
            <w:r w:rsidR="000C3BF2" w:rsidRPr="0030178B">
              <w:rPr>
                <w:rFonts w:ascii="Times New Roman" w:hAnsi="Times New Roman" w:cs="Times New Roman"/>
                <w:noProof/>
              </w:rPr>
              <w:t>2</w:t>
            </w:r>
            <w:r w:rsidRPr="0030178B">
              <w:rPr>
                <w:rFonts w:ascii="Times New Roman" w:hAnsi="Times New Roman" w:cs="Times New Roman"/>
              </w:rPr>
              <w:fldChar w:fldCharType="end"/>
            </w:r>
            <w:r w:rsidRPr="0030178B">
              <w:rPr>
                <w:rFonts w:ascii="Times New Roman" w:hAnsi="Times New Roman" w:cs="Times New Roman"/>
              </w:rPr>
              <w:t xml:space="preserve"> pav. pradinis programos aplankas</w:t>
            </w:r>
            <w:r w:rsidR="00770CEC" w:rsidRPr="0030178B">
              <w:rPr>
                <w:rFonts w:ascii="Times New Roman" w:hAnsi="Times New Roman" w:cs="Times New Roman"/>
              </w:rPr>
              <w:t xml:space="preserve"> – spausti ant programos kelio.</w:t>
            </w:r>
            <w:bookmarkEnd w:id="4"/>
          </w:p>
        </w:tc>
      </w:tr>
      <w:tr w:rsidR="00C00344" w:rsidRPr="0030178B" w14:paraId="18BC742D" w14:textId="77777777" w:rsidTr="00C00344">
        <w:tc>
          <w:tcPr>
            <w:tcW w:w="4183" w:type="dxa"/>
          </w:tcPr>
          <w:p w14:paraId="269C16C0" w14:textId="614D64A2" w:rsidR="00A105EC" w:rsidRPr="0030178B" w:rsidRDefault="00770CEC" w:rsidP="00770CEC">
            <w:pPr>
              <w:pStyle w:val="Sraopastraip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t xml:space="preserve">Prie aplanko kelio prirašyti: </w:t>
            </w:r>
            <w:r w:rsidRPr="0030178B">
              <w:rPr>
                <w:rFonts w:ascii="Times New Roman" w:hAnsi="Times New Roman" w:cs="Times New Roman"/>
              </w:rPr>
              <w:t>\Intelektika_1\</w:t>
            </w:r>
            <w:proofErr w:type="spellStart"/>
            <w:r w:rsidRPr="0030178B">
              <w:rPr>
                <w:rFonts w:ascii="Times New Roman" w:hAnsi="Times New Roman" w:cs="Times New Roman"/>
              </w:rPr>
              <w:t>bin</w:t>
            </w:r>
            <w:proofErr w:type="spellEnd"/>
            <w:r w:rsidRPr="0030178B">
              <w:rPr>
                <w:rFonts w:ascii="Times New Roman" w:hAnsi="Times New Roman" w:cs="Times New Roman"/>
              </w:rPr>
              <w:t>\</w:t>
            </w:r>
            <w:proofErr w:type="spellStart"/>
            <w:r w:rsidRPr="0030178B">
              <w:rPr>
                <w:rFonts w:ascii="Times New Roman" w:hAnsi="Times New Roman" w:cs="Times New Roman"/>
              </w:rPr>
              <w:t>Debug</w:t>
            </w:r>
            <w:proofErr w:type="spellEnd"/>
            <w:r w:rsidRPr="0030178B">
              <w:rPr>
                <w:rFonts w:ascii="Times New Roman" w:hAnsi="Times New Roman" w:cs="Times New Roman"/>
              </w:rPr>
              <w:t>\net5.0-windows</w:t>
            </w:r>
          </w:p>
        </w:tc>
        <w:tc>
          <w:tcPr>
            <w:tcW w:w="5779" w:type="dxa"/>
          </w:tcPr>
          <w:p w14:paraId="068C23A0" w14:textId="77777777" w:rsidR="00770CEC" w:rsidRPr="0030178B" w:rsidRDefault="00770CEC" w:rsidP="00770CEC">
            <w:pPr>
              <w:keepNext/>
              <w:ind w:firstLine="0"/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drawing>
                <wp:inline distT="0" distB="0" distL="0" distR="0" wp14:anchorId="0BB3CA1D" wp14:editId="4EC183B7">
                  <wp:extent cx="3457575" cy="2543175"/>
                  <wp:effectExtent l="0" t="0" r="9525" b="9525"/>
                  <wp:docPr id="7" name="Paveikslėlis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8405" r="7362"/>
                          <a:stretch/>
                        </pic:blipFill>
                        <pic:spPr bwMode="auto">
                          <a:xfrm>
                            <a:off x="0" y="0"/>
                            <a:ext cx="3458058" cy="254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217CC5" w14:textId="70673B4B" w:rsidR="00A105EC" w:rsidRPr="0030178B" w:rsidRDefault="00770CEC" w:rsidP="00C00344">
            <w:pPr>
              <w:pStyle w:val="Antrat"/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fldChar w:fldCharType="begin"/>
            </w:r>
            <w:r w:rsidRPr="0030178B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30178B">
              <w:rPr>
                <w:rFonts w:ascii="Times New Roman" w:hAnsi="Times New Roman" w:cs="Times New Roman"/>
              </w:rPr>
              <w:fldChar w:fldCharType="separate"/>
            </w:r>
            <w:bookmarkStart w:id="5" w:name="_Toc93949076"/>
            <w:r w:rsidR="000C3BF2" w:rsidRPr="0030178B">
              <w:rPr>
                <w:rFonts w:ascii="Times New Roman" w:hAnsi="Times New Roman" w:cs="Times New Roman"/>
                <w:noProof/>
              </w:rPr>
              <w:t>3</w:t>
            </w:r>
            <w:r w:rsidRPr="0030178B">
              <w:rPr>
                <w:rFonts w:ascii="Times New Roman" w:hAnsi="Times New Roman" w:cs="Times New Roman"/>
              </w:rPr>
              <w:fldChar w:fldCharType="end"/>
            </w:r>
            <w:r w:rsidRPr="0030178B">
              <w:rPr>
                <w:rFonts w:ascii="Times New Roman" w:hAnsi="Times New Roman" w:cs="Times New Roman"/>
              </w:rPr>
              <w:t xml:space="preserve"> pav. pradinis programos aplankas - įvesti reikiamą kelią</w:t>
            </w:r>
            <w:bookmarkEnd w:id="5"/>
          </w:p>
        </w:tc>
      </w:tr>
      <w:tr w:rsidR="00C00344" w:rsidRPr="0030178B" w14:paraId="6E5D3C5A" w14:textId="77777777" w:rsidTr="00C00344">
        <w:tc>
          <w:tcPr>
            <w:tcW w:w="4183" w:type="dxa"/>
          </w:tcPr>
          <w:p w14:paraId="10C19753" w14:textId="1BB290B6" w:rsidR="00A105EC" w:rsidRPr="0030178B" w:rsidRDefault="00770CEC" w:rsidP="00770CEC">
            <w:pPr>
              <w:pStyle w:val="Sraopastraip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lastRenderedPageBreak/>
              <w:t>Spausti ant ėjimo rodyklės.</w:t>
            </w:r>
          </w:p>
        </w:tc>
        <w:tc>
          <w:tcPr>
            <w:tcW w:w="5779" w:type="dxa"/>
          </w:tcPr>
          <w:p w14:paraId="3C287029" w14:textId="77777777" w:rsidR="00770CEC" w:rsidRPr="0030178B" w:rsidRDefault="00770CEC" w:rsidP="00770CEC">
            <w:pPr>
              <w:keepNext/>
              <w:ind w:firstLine="0"/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drawing>
                <wp:inline distT="0" distB="0" distL="0" distR="0" wp14:anchorId="4F54FC9F" wp14:editId="5A725083">
                  <wp:extent cx="3505200" cy="2524125"/>
                  <wp:effectExtent l="0" t="0" r="0" b="9525"/>
                  <wp:docPr id="8" name="Paveikslėlis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7802" r="1319"/>
                          <a:stretch/>
                        </pic:blipFill>
                        <pic:spPr bwMode="auto">
                          <a:xfrm>
                            <a:off x="0" y="0"/>
                            <a:ext cx="3505689" cy="252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D70EBC" w14:textId="45CFE8B7" w:rsidR="00A105EC" w:rsidRPr="0030178B" w:rsidRDefault="00770CEC" w:rsidP="00C00344">
            <w:pPr>
              <w:pStyle w:val="Antrat"/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fldChar w:fldCharType="begin"/>
            </w:r>
            <w:r w:rsidRPr="0030178B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30178B">
              <w:rPr>
                <w:rFonts w:ascii="Times New Roman" w:hAnsi="Times New Roman" w:cs="Times New Roman"/>
              </w:rPr>
              <w:fldChar w:fldCharType="separate"/>
            </w:r>
            <w:bookmarkStart w:id="6" w:name="_Toc93949077"/>
            <w:r w:rsidR="000C3BF2" w:rsidRPr="0030178B">
              <w:rPr>
                <w:rFonts w:ascii="Times New Roman" w:hAnsi="Times New Roman" w:cs="Times New Roman"/>
                <w:noProof/>
              </w:rPr>
              <w:t>4</w:t>
            </w:r>
            <w:r w:rsidRPr="0030178B">
              <w:rPr>
                <w:rFonts w:ascii="Times New Roman" w:hAnsi="Times New Roman" w:cs="Times New Roman"/>
              </w:rPr>
              <w:fldChar w:fldCharType="end"/>
            </w:r>
            <w:r w:rsidRPr="0030178B">
              <w:rPr>
                <w:rFonts w:ascii="Times New Roman" w:hAnsi="Times New Roman" w:cs="Times New Roman"/>
              </w:rPr>
              <w:t xml:space="preserve"> pav. pradinis programos aplankas - spausti rodyklę</w:t>
            </w:r>
            <w:bookmarkEnd w:id="6"/>
          </w:p>
        </w:tc>
      </w:tr>
      <w:tr w:rsidR="00C00344" w:rsidRPr="0030178B" w14:paraId="094B213D" w14:textId="77777777" w:rsidTr="00C00344">
        <w:tc>
          <w:tcPr>
            <w:tcW w:w="4183" w:type="dxa"/>
          </w:tcPr>
          <w:p w14:paraId="09E144DB" w14:textId="3412E947" w:rsidR="00A105EC" w:rsidRPr="0030178B" w:rsidRDefault="00770CEC" w:rsidP="00770CEC">
            <w:pPr>
              <w:pStyle w:val="Sraopastraip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t>Spausti ant Intelektika_1.exe</w:t>
            </w:r>
          </w:p>
        </w:tc>
        <w:tc>
          <w:tcPr>
            <w:tcW w:w="5779" w:type="dxa"/>
          </w:tcPr>
          <w:p w14:paraId="61435FEB" w14:textId="77777777" w:rsidR="00770CEC" w:rsidRPr="0030178B" w:rsidRDefault="00770CEC" w:rsidP="00770CEC">
            <w:pPr>
              <w:keepNext/>
              <w:ind w:firstLine="0"/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drawing>
                <wp:inline distT="0" distB="0" distL="0" distR="0" wp14:anchorId="2E1C1AED" wp14:editId="0741BEBF">
                  <wp:extent cx="3877216" cy="4706007"/>
                  <wp:effectExtent l="0" t="0" r="9525" b="0"/>
                  <wp:docPr id="9" name="Paveikslėlis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470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B384A" w14:textId="3F17CB13" w:rsidR="00A105EC" w:rsidRPr="0030178B" w:rsidRDefault="00770CEC" w:rsidP="00C00344">
            <w:pPr>
              <w:pStyle w:val="Antrat"/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fldChar w:fldCharType="begin"/>
            </w:r>
            <w:r w:rsidRPr="0030178B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30178B">
              <w:rPr>
                <w:rFonts w:ascii="Times New Roman" w:hAnsi="Times New Roman" w:cs="Times New Roman"/>
              </w:rPr>
              <w:fldChar w:fldCharType="separate"/>
            </w:r>
            <w:bookmarkStart w:id="7" w:name="_Toc93949078"/>
            <w:r w:rsidR="000C3BF2" w:rsidRPr="0030178B">
              <w:rPr>
                <w:rFonts w:ascii="Times New Roman" w:hAnsi="Times New Roman" w:cs="Times New Roman"/>
                <w:noProof/>
              </w:rPr>
              <w:t>5</w:t>
            </w:r>
            <w:r w:rsidRPr="0030178B">
              <w:rPr>
                <w:rFonts w:ascii="Times New Roman" w:hAnsi="Times New Roman" w:cs="Times New Roman"/>
              </w:rPr>
              <w:fldChar w:fldCharType="end"/>
            </w:r>
            <w:r w:rsidRPr="0030178B">
              <w:rPr>
                <w:rFonts w:ascii="Times New Roman" w:hAnsi="Times New Roman" w:cs="Times New Roman"/>
              </w:rPr>
              <w:t xml:space="preserve"> pav. pradinis programos aplankas – spausti ant Intelektika_1.exe</w:t>
            </w:r>
            <w:bookmarkEnd w:id="7"/>
          </w:p>
        </w:tc>
      </w:tr>
      <w:tr w:rsidR="00C00344" w:rsidRPr="0030178B" w14:paraId="27D8145B" w14:textId="77777777" w:rsidTr="00C00344">
        <w:tc>
          <w:tcPr>
            <w:tcW w:w="4183" w:type="dxa"/>
          </w:tcPr>
          <w:p w14:paraId="2246D709" w14:textId="7818ABD9" w:rsidR="00A105EC" w:rsidRPr="0030178B" w:rsidRDefault="00C00344" w:rsidP="00C00344">
            <w:pPr>
              <w:pStyle w:val="Sraopastraip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lastRenderedPageBreak/>
              <w:t>Tikėtis geriausio, nes aš neturiu kito kompiuterio ir nežinau kas ten gausis.</w:t>
            </w:r>
          </w:p>
        </w:tc>
        <w:tc>
          <w:tcPr>
            <w:tcW w:w="5779" w:type="dxa"/>
          </w:tcPr>
          <w:p w14:paraId="12B43EC0" w14:textId="77777777" w:rsidR="00A105EC" w:rsidRPr="0030178B" w:rsidRDefault="00A105EC" w:rsidP="00E71042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</w:tbl>
    <w:p w14:paraId="65870F8B" w14:textId="77777777" w:rsidR="00E71042" w:rsidRPr="0030178B" w:rsidRDefault="00E71042" w:rsidP="00E71042">
      <w:pPr>
        <w:rPr>
          <w:rFonts w:cs="Times New Roman"/>
        </w:rPr>
      </w:pPr>
    </w:p>
    <w:p w14:paraId="63781495" w14:textId="38A9FD94" w:rsidR="001241B6" w:rsidRPr="0030178B" w:rsidRDefault="001241B6" w:rsidP="001241B6">
      <w:pPr>
        <w:rPr>
          <w:rFonts w:cs="Times New Roman"/>
        </w:rPr>
      </w:pPr>
    </w:p>
    <w:p w14:paraId="6C71ECA2" w14:textId="77777777" w:rsidR="001241B6" w:rsidRPr="0030178B" w:rsidRDefault="001241B6">
      <w:pPr>
        <w:spacing w:after="160" w:line="259" w:lineRule="auto"/>
        <w:ind w:firstLine="0"/>
        <w:jc w:val="left"/>
        <w:rPr>
          <w:rFonts w:cs="Times New Roman"/>
        </w:rPr>
      </w:pPr>
      <w:r w:rsidRPr="0030178B">
        <w:rPr>
          <w:rFonts w:cs="Times New Roman"/>
        </w:rPr>
        <w:br w:type="page"/>
      </w:r>
    </w:p>
    <w:p w14:paraId="60871127" w14:textId="37F1ED4C" w:rsidR="001241B6" w:rsidRPr="0030178B" w:rsidRDefault="001241B6" w:rsidP="001241B6">
      <w:pPr>
        <w:pStyle w:val="Antrat1"/>
        <w:rPr>
          <w:rFonts w:cs="Times New Roman"/>
        </w:rPr>
      </w:pPr>
      <w:bookmarkStart w:id="8" w:name="_Toc93949119"/>
      <w:r w:rsidRPr="0030178B">
        <w:rPr>
          <w:rFonts w:cs="Times New Roman"/>
        </w:rPr>
        <w:lastRenderedPageBreak/>
        <w:t>PROGRAMOS NAUDOJIMAS</w:t>
      </w:r>
      <w:bookmarkEnd w:id="8"/>
    </w:p>
    <w:p w14:paraId="57294943" w14:textId="57A1FB72" w:rsidR="00C00344" w:rsidRPr="0030178B" w:rsidRDefault="00C00344" w:rsidP="00C00344">
      <w:pPr>
        <w:pStyle w:val="Antrat2"/>
        <w:rPr>
          <w:rFonts w:cs="Times New Roman"/>
        </w:rPr>
      </w:pPr>
      <w:bookmarkStart w:id="9" w:name="_Toc93949120"/>
      <w:r w:rsidRPr="0030178B">
        <w:rPr>
          <w:rFonts w:cs="Times New Roman"/>
        </w:rPr>
        <w:t>Duomenų iš tęstinio failo pridėjimas</w:t>
      </w:r>
      <w:bookmarkEnd w:id="9"/>
    </w:p>
    <w:p w14:paraId="7B74BE4E" w14:textId="1C443AF9" w:rsidR="0030178B" w:rsidRPr="0030178B" w:rsidRDefault="0030178B" w:rsidP="0030178B">
      <w:pPr>
        <w:pStyle w:val="Antrat"/>
        <w:jc w:val="right"/>
        <w:rPr>
          <w:rFonts w:cs="Times New Roman"/>
        </w:rPr>
      </w:pPr>
      <w:r w:rsidRPr="0030178B">
        <w:rPr>
          <w:rFonts w:cs="Times New Roman"/>
        </w:rPr>
        <w:fldChar w:fldCharType="begin"/>
      </w:r>
      <w:r w:rsidRPr="0030178B">
        <w:rPr>
          <w:rFonts w:cs="Times New Roman"/>
        </w:rPr>
        <w:instrText xml:space="preserve"> SEQ Lentelė \* ARABIC </w:instrText>
      </w:r>
      <w:r w:rsidRPr="0030178B">
        <w:rPr>
          <w:rFonts w:cs="Times New Roman"/>
        </w:rPr>
        <w:fldChar w:fldCharType="separate"/>
      </w:r>
      <w:bookmarkStart w:id="10" w:name="_Toc93949149"/>
      <w:r w:rsidRPr="0030178B">
        <w:rPr>
          <w:rFonts w:cs="Times New Roman"/>
          <w:noProof/>
        </w:rPr>
        <w:t>2</w:t>
      </w:r>
      <w:r w:rsidRPr="0030178B">
        <w:rPr>
          <w:rFonts w:cs="Times New Roman"/>
        </w:rPr>
        <w:fldChar w:fldCharType="end"/>
      </w:r>
      <w:r w:rsidRPr="0030178B">
        <w:rPr>
          <w:rFonts w:cs="Times New Roman"/>
        </w:rPr>
        <w:t xml:space="preserve"> lentelė. duomenų pridėjimo iš t</w:t>
      </w:r>
      <w:r>
        <w:rPr>
          <w:rFonts w:cs="Times New Roman"/>
        </w:rPr>
        <w:t>ę</w:t>
      </w:r>
      <w:r w:rsidRPr="0030178B">
        <w:rPr>
          <w:rFonts w:cs="Times New Roman"/>
        </w:rPr>
        <w:t>stinio failo instrukcija</w:t>
      </w:r>
      <w:bookmarkEnd w:id="10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743"/>
        <w:gridCol w:w="7219"/>
      </w:tblGrid>
      <w:tr w:rsidR="00C00344" w:rsidRPr="0030178B" w14:paraId="5949304D" w14:textId="77777777" w:rsidTr="0030178B">
        <w:tc>
          <w:tcPr>
            <w:tcW w:w="2724" w:type="dxa"/>
          </w:tcPr>
          <w:p w14:paraId="65CD02A6" w14:textId="544C703B" w:rsidR="00C00344" w:rsidRPr="0030178B" w:rsidRDefault="000C3BF2" w:rsidP="00C00344">
            <w:pPr>
              <w:pStyle w:val="Sraopastraip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t>Atidarius programą spausti ant mygtuko „Pridėti duomenis iš failo“</w:t>
            </w:r>
          </w:p>
        </w:tc>
        <w:tc>
          <w:tcPr>
            <w:tcW w:w="7238" w:type="dxa"/>
          </w:tcPr>
          <w:p w14:paraId="54A7A235" w14:textId="77777777" w:rsidR="000C3BF2" w:rsidRPr="0030178B" w:rsidRDefault="000C3BF2" w:rsidP="0030178B">
            <w:pPr>
              <w:keepNext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drawing>
                <wp:inline distT="0" distB="0" distL="0" distR="0" wp14:anchorId="42396D42" wp14:editId="48BF2D55">
                  <wp:extent cx="3733165" cy="4152900"/>
                  <wp:effectExtent l="0" t="0" r="635" b="0"/>
                  <wp:docPr id="11" name="Paveikslėlis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010" t="898" b="1106"/>
                          <a:stretch/>
                        </pic:blipFill>
                        <pic:spPr bwMode="auto">
                          <a:xfrm>
                            <a:off x="0" y="0"/>
                            <a:ext cx="3734320" cy="415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C05C56" w14:textId="6428C648" w:rsidR="00C00344" w:rsidRPr="0030178B" w:rsidRDefault="000C3BF2" w:rsidP="0030178B">
            <w:pPr>
              <w:pStyle w:val="Antrat"/>
              <w:ind w:firstLine="0"/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fldChar w:fldCharType="begin"/>
            </w:r>
            <w:r w:rsidRPr="0030178B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30178B">
              <w:rPr>
                <w:rFonts w:ascii="Times New Roman" w:hAnsi="Times New Roman" w:cs="Times New Roman"/>
              </w:rPr>
              <w:fldChar w:fldCharType="separate"/>
            </w:r>
            <w:bookmarkStart w:id="11" w:name="_Toc93949079"/>
            <w:r w:rsidRPr="0030178B">
              <w:rPr>
                <w:rFonts w:ascii="Times New Roman" w:hAnsi="Times New Roman" w:cs="Times New Roman"/>
                <w:noProof/>
              </w:rPr>
              <w:t>6</w:t>
            </w:r>
            <w:r w:rsidRPr="0030178B">
              <w:rPr>
                <w:rFonts w:ascii="Times New Roman" w:hAnsi="Times New Roman" w:cs="Times New Roman"/>
              </w:rPr>
              <w:fldChar w:fldCharType="end"/>
            </w:r>
            <w:r w:rsidRPr="0030178B">
              <w:rPr>
                <w:rFonts w:ascii="Times New Roman" w:hAnsi="Times New Roman" w:cs="Times New Roman"/>
              </w:rPr>
              <w:t xml:space="preserve"> pav. pagrindinis programos langas - pridėti duomenis iš failo</w:t>
            </w:r>
            <w:bookmarkEnd w:id="11"/>
          </w:p>
          <w:p w14:paraId="04EB7DE3" w14:textId="176DD8D2" w:rsidR="00C00344" w:rsidRPr="0030178B" w:rsidRDefault="00C00344" w:rsidP="00C00344">
            <w:pPr>
              <w:pStyle w:val="Antrat"/>
              <w:rPr>
                <w:rFonts w:ascii="Times New Roman" w:hAnsi="Times New Roman" w:cs="Times New Roman"/>
              </w:rPr>
            </w:pPr>
          </w:p>
        </w:tc>
      </w:tr>
      <w:tr w:rsidR="00C00344" w:rsidRPr="0030178B" w14:paraId="4D1661E0" w14:textId="77777777" w:rsidTr="0030178B">
        <w:tc>
          <w:tcPr>
            <w:tcW w:w="2724" w:type="dxa"/>
          </w:tcPr>
          <w:p w14:paraId="1223B679" w14:textId="77777777" w:rsidR="00C00344" w:rsidRPr="0030178B" w:rsidRDefault="0030178B" w:rsidP="0030178B">
            <w:pPr>
              <w:pStyle w:val="Sraopastraip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lastRenderedPageBreak/>
              <w:t>Nueiti į pradinį programos aplanką.</w:t>
            </w:r>
          </w:p>
          <w:p w14:paraId="0B3CE3A9" w14:textId="77777777" w:rsidR="0030178B" w:rsidRPr="0030178B" w:rsidRDefault="0030178B" w:rsidP="0030178B">
            <w:pPr>
              <w:pStyle w:val="Sraopastraip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t>Paspausti ant: „</w:t>
            </w:r>
            <w:proofErr w:type="spellStart"/>
            <w:r w:rsidRPr="0030178B">
              <w:rPr>
                <w:rFonts w:ascii="Times New Roman" w:hAnsi="Times New Roman" w:cs="Times New Roman"/>
              </w:rPr>
              <w:t>ExampleData.json</w:t>
            </w:r>
            <w:proofErr w:type="spellEnd"/>
            <w:r w:rsidRPr="0030178B">
              <w:rPr>
                <w:rFonts w:ascii="Times New Roman" w:hAnsi="Times New Roman" w:cs="Times New Roman"/>
              </w:rPr>
              <w:t>“.</w:t>
            </w:r>
          </w:p>
          <w:p w14:paraId="67CED4B5" w14:textId="47C5DE76" w:rsidR="0030178B" w:rsidRPr="0030178B" w:rsidRDefault="0030178B" w:rsidP="0030178B">
            <w:pPr>
              <w:pStyle w:val="Sraopastraip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t>Paspausti ant „</w:t>
            </w:r>
            <w:proofErr w:type="spellStart"/>
            <w:r w:rsidRPr="0030178B">
              <w:rPr>
                <w:rFonts w:ascii="Times New Roman" w:hAnsi="Times New Roman" w:cs="Times New Roman"/>
              </w:rPr>
              <w:t>Open</w:t>
            </w:r>
            <w:proofErr w:type="spellEnd"/>
            <w:r w:rsidRPr="0030178B">
              <w:rPr>
                <w:rFonts w:ascii="Times New Roman" w:hAnsi="Times New Roman" w:cs="Times New Roman"/>
              </w:rPr>
              <w:t>“ mygtuko.</w:t>
            </w:r>
          </w:p>
        </w:tc>
        <w:tc>
          <w:tcPr>
            <w:tcW w:w="7238" w:type="dxa"/>
          </w:tcPr>
          <w:p w14:paraId="58660DB0" w14:textId="6F1A9C4B" w:rsidR="00C00344" w:rsidRPr="0030178B" w:rsidRDefault="0030178B" w:rsidP="00C00344">
            <w:pPr>
              <w:keepNext/>
              <w:ind w:firstLine="0"/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drawing>
                <wp:inline distT="0" distB="0" distL="0" distR="0" wp14:anchorId="6AEACEED" wp14:editId="0DC48152">
                  <wp:extent cx="4848225" cy="3133725"/>
                  <wp:effectExtent l="0" t="0" r="9525" b="9525"/>
                  <wp:docPr id="12" name="Paveikslėlis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19419" r="2753"/>
                          <a:stretch/>
                        </pic:blipFill>
                        <pic:spPr bwMode="auto">
                          <a:xfrm>
                            <a:off x="0" y="0"/>
                            <a:ext cx="4848901" cy="3134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C322B0" w14:textId="7980EFEF" w:rsidR="00C00344" w:rsidRPr="0030178B" w:rsidRDefault="00C00344" w:rsidP="000C3BF2">
            <w:pPr>
              <w:pStyle w:val="Antrat"/>
              <w:rPr>
                <w:rFonts w:ascii="Times New Roman" w:hAnsi="Times New Roman" w:cs="Times New Roman"/>
              </w:rPr>
            </w:pPr>
            <w:r w:rsidRPr="0030178B">
              <w:rPr>
                <w:rFonts w:ascii="Times New Roman" w:hAnsi="Times New Roman" w:cs="Times New Roman"/>
              </w:rPr>
              <w:fldChar w:fldCharType="begin"/>
            </w:r>
            <w:r w:rsidRPr="0030178B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30178B">
              <w:rPr>
                <w:rFonts w:ascii="Times New Roman" w:hAnsi="Times New Roman" w:cs="Times New Roman"/>
              </w:rPr>
              <w:fldChar w:fldCharType="separate"/>
            </w:r>
            <w:bookmarkStart w:id="12" w:name="_Toc93949080"/>
            <w:r w:rsidR="000C3BF2" w:rsidRPr="0030178B">
              <w:rPr>
                <w:rFonts w:ascii="Times New Roman" w:hAnsi="Times New Roman" w:cs="Times New Roman"/>
                <w:noProof/>
              </w:rPr>
              <w:t>7</w:t>
            </w:r>
            <w:r w:rsidRPr="0030178B">
              <w:rPr>
                <w:rFonts w:ascii="Times New Roman" w:hAnsi="Times New Roman" w:cs="Times New Roman"/>
              </w:rPr>
              <w:fldChar w:fldCharType="end"/>
            </w:r>
            <w:r w:rsidRPr="0030178B">
              <w:rPr>
                <w:rFonts w:ascii="Times New Roman" w:hAnsi="Times New Roman" w:cs="Times New Roman"/>
              </w:rPr>
              <w:t xml:space="preserve"> pav. </w:t>
            </w:r>
            <w:r w:rsidR="0030178B" w:rsidRPr="0030178B">
              <w:rPr>
                <w:rFonts w:ascii="Times New Roman" w:hAnsi="Times New Roman" w:cs="Times New Roman"/>
              </w:rPr>
              <w:t xml:space="preserve">Failo pasirinkimo langas </w:t>
            </w:r>
            <w:r w:rsidRPr="0030178B">
              <w:rPr>
                <w:rFonts w:ascii="Times New Roman" w:hAnsi="Times New Roman" w:cs="Times New Roman"/>
              </w:rPr>
              <w:t xml:space="preserve">– </w:t>
            </w:r>
            <w:r w:rsidR="0030178B" w:rsidRPr="0030178B">
              <w:rPr>
                <w:rFonts w:ascii="Times New Roman" w:hAnsi="Times New Roman" w:cs="Times New Roman"/>
              </w:rPr>
              <w:t>pasirinkti failą</w:t>
            </w:r>
            <w:bookmarkEnd w:id="12"/>
          </w:p>
        </w:tc>
      </w:tr>
    </w:tbl>
    <w:p w14:paraId="7C3819D4" w14:textId="77777777" w:rsidR="00C00344" w:rsidRPr="0030178B" w:rsidRDefault="00C00344" w:rsidP="00C00344">
      <w:pPr>
        <w:rPr>
          <w:rFonts w:cs="Times New Roman"/>
        </w:rPr>
      </w:pPr>
    </w:p>
    <w:p w14:paraId="3DE2916E" w14:textId="77777777" w:rsidR="00C00344" w:rsidRPr="0030178B" w:rsidRDefault="00C00344" w:rsidP="00C00344">
      <w:pPr>
        <w:rPr>
          <w:rFonts w:cs="Times New Roman"/>
        </w:rPr>
      </w:pPr>
    </w:p>
    <w:p w14:paraId="2FBB56CA" w14:textId="6C543BC7" w:rsidR="001241B6" w:rsidRPr="0030178B" w:rsidRDefault="001241B6" w:rsidP="001241B6">
      <w:pPr>
        <w:rPr>
          <w:rFonts w:cs="Times New Roman"/>
        </w:rPr>
      </w:pPr>
    </w:p>
    <w:sectPr w:rsidR="001241B6" w:rsidRPr="0030178B" w:rsidSect="0081437F">
      <w:footerReference w:type="default" r:id="rId18"/>
      <w:pgSz w:w="12240" w:h="15840"/>
      <w:pgMar w:top="1134" w:right="567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87807" w14:textId="77777777" w:rsidR="00E442B9" w:rsidRDefault="00E442B9" w:rsidP="0081437F">
      <w:pPr>
        <w:spacing w:line="240" w:lineRule="auto"/>
      </w:pPr>
      <w:r>
        <w:separator/>
      </w:r>
    </w:p>
  </w:endnote>
  <w:endnote w:type="continuationSeparator" w:id="0">
    <w:p w14:paraId="661472BA" w14:textId="77777777" w:rsidR="00E442B9" w:rsidRDefault="00E442B9" w:rsidP="00814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8686533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78F05456" w14:textId="77777777" w:rsidR="0081437F" w:rsidRPr="0081437F" w:rsidRDefault="0081437F">
        <w:pPr>
          <w:pStyle w:val="Porat"/>
          <w:jc w:val="center"/>
          <w:rPr>
            <w:sz w:val="20"/>
            <w:szCs w:val="18"/>
          </w:rPr>
        </w:pPr>
        <w:r w:rsidRPr="0081437F">
          <w:rPr>
            <w:sz w:val="20"/>
            <w:szCs w:val="18"/>
          </w:rPr>
          <w:fldChar w:fldCharType="begin"/>
        </w:r>
        <w:r w:rsidRPr="0081437F">
          <w:rPr>
            <w:sz w:val="20"/>
            <w:szCs w:val="18"/>
          </w:rPr>
          <w:instrText>PAGE   \* MERGEFORMAT</w:instrText>
        </w:r>
        <w:r w:rsidRPr="0081437F">
          <w:rPr>
            <w:sz w:val="20"/>
            <w:szCs w:val="18"/>
          </w:rPr>
          <w:fldChar w:fldCharType="separate"/>
        </w:r>
        <w:r w:rsidRPr="0081437F">
          <w:rPr>
            <w:sz w:val="20"/>
            <w:szCs w:val="18"/>
          </w:rPr>
          <w:t>2</w:t>
        </w:r>
        <w:r w:rsidRPr="0081437F">
          <w:rPr>
            <w:sz w:val="20"/>
            <w:szCs w:val="18"/>
          </w:rPr>
          <w:fldChar w:fldCharType="end"/>
        </w:r>
      </w:p>
    </w:sdtContent>
  </w:sdt>
  <w:p w14:paraId="36E06460" w14:textId="77777777" w:rsidR="0081437F" w:rsidRDefault="0081437F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C5DD8" w14:textId="77777777" w:rsidR="00E442B9" w:rsidRDefault="00E442B9" w:rsidP="0081437F">
      <w:pPr>
        <w:spacing w:line="240" w:lineRule="auto"/>
      </w:pPr>
      <w:r>
        <w:separator/>
      </w:r>
    </w:p>
  </w:footnote>
  <w:footnote w:type="continuationSeparator" w:id="0">
    <w:p w14:paraId="4E3514D6" w14:textId="77777777" w:rsidR="00E442B9" w:rsidRDefault="00E442B9" w:rsidP="008143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B46B5"/>
    <w:multiLevelType w:val="hybridMultilevel"/>
    <w:tmpl w:val="13FC13A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2636"/>
    <w:multiLevelType w:val="hybridMultilevel"/>
    <w:tmpl w:val="5EFA00D0"/>
    <w:lvl w:ilvl="0" w:tplc="5072A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047DB"/>
    <w:multiLevelType w:val="hybridMultilevel"/>
    <w:tmpl w:val="59F0A39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77E52"/>
    <w:multiLevelType w:val="hybridMultilevel"/>
    <w:tmpl w:val="8ECCC25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06681"/>
    <w:multiLevelType w:val="multilevel"/>
    <w:tmpl w:val="0427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987C0F"/>
    <w:multiLevelType w:val="hybridMultilevel"/>
    <w:tmpl w:val="52561D2E"/>
    <w:lvl w:ilvl="0" w:tplc="6B96F6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32B24"/>
    <w:multiLevelType w:val="hybridMultilevel"/>
    <w:tmpl w:val="9FB439F4"/>
    <w:lvl w:ilvl="0" w:tplc="AA3C56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DD"/>
    <w:rsid w:val="00055C9B"/>
    <w:rsid w:val="00094EE3"/>
    <w:rsid w:val="000C3BF2"/>
    <w:rsid w:val="000D1DE6"/>
    <w:rsid w:val="001241B6"/>
    <w:rsid w:val="00194C57"/>
    <w:rsid w:val="00290FB4"/>
    <w:rsid w:val="002A04DF"/>
    <w:rsid w:val="002B0089"/>
    <w:rsid w:val="002C5AD2"/>
    <w:rsid w:val="0030178B"/>
    <w:rsid w:val="00344A97"/>
    <w:rsid w:val="00364403"/>
    <w:rsid w:val="00371E01"/>
    <w:rsid w:val="003E339F"/>
    <w:rsid w:val="003F6BDD"/>
    <w:rsid w:val="0050384E"/>
    <w:rsid w:val="00515A36"/>
    <w:rsid w:val="00674DA1"/>
    <w:rsid w:val="00770CEC"/>
    <w:rsid w:val="007B5D0C"/>
    <w:rsid w:val="007F3653"/>
    <w:rsid w:val="008065D4"/>
    <w:rsid w:val="0081437F"/>
    <w:rsid w:val="0082615C"/>
    <w:rsid w:val="00877EEC"/>
    <w:rsid w:val="009E0C39"/>
    <w:rsid w:val="009E4399"/>
    <w:rsid w:val="00A105EC"/>
    <w:rsid w:val="00A37228"/>
    <w:rsid w:val="00A436B3"/>
    <w:rsid w:val="00A624E7"/>
    <w:rsid w:val="00AC4AAA"/>
    <w:rsid w:val="00B840BB"/>
    <w:rsid w:val="00BB39F6"/>
    <w:rsid w:val="00C00344"/>
    <w:rsid w:val="00E442B9"/>
    <w:rsid w:val="00E71042"/>
    <w:rsid w:val="00ED4B06"/>
    <w:rsid w:val="00EE253C"/>
    <w:rsid w:val="00EE2ABE"/>
    <w:rsid w:val="00F26E22"/>
    <w:rsid w:val="00F32E8C"/>
    <w:rsid w:val="00F86D01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C30C"/>
  <w15:chartTrackingRefBased/>
  <w15:docId w15:val="{6576C736-83CE-4D0E-9412-BFD9ED19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40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C00344"/>
    <w:pPr>
      <w:spacing w:after="0" w:line="360" w:lineRule="auto"/>
      <w:ind w:firstLine="720"/>
      <w:jc w:val="both"/>
    </w:pPr>
    <w:rPr>
      <w:rFonts w:cstheme="minorBidi"/>
      <w:sz w:val="24"/>
      <w:szCs w:val="22"/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50384E"/>
    <w:pPr>
      <w:keepNext/>
      <w:keepLines/>
      <w:numPr>
        <w:numId w:val="3"/>
      </w:numPr>
      <w:spacing w:after="12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50384E"/>
    <w:pPr>
      <w:keepNext/>
      <w:keepLines/>
      <w:numPr>
        <w:ilvl w:val="1"/>
        <w:numId w:val="3"/>
      </w:numPr>
      <w:spacing w:before="12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50384E"/>
    <w:pPr>
      <w:keepNext/>
      <w:keepLines/>
      <w:numPr>
        <w:ilvl w:val="2"/>
        <w:numId w:val="3"/>
      </w:numPr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8065D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8065D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8065D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8065D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8065D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8065D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50384E"/>
    <w:rPr>
      <w:rFonts w:eastAsiaTheme="majorEastAsia" w:cstheme="majorBidi"/>
      <w:b/>
      <w:caps/>
      <w:sz w:val="28"/>
      <w:szCs w:val="32"/>
      <w:lang w:val="lt-LT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50384E"/>
    <w:rPr>
      <w:rFonts w:eastAsiaTheme="majorEastAsia" w:cstheme="majorBidi"/>
      <w:b/>
      <w:sz w:val="28"/>
      <w:szCs w:val="26"/>
      <w:lang w:val="lt-LT"/>
    </w:rPr>
  </w:style>
  <w:style w:type="paragraph" w:styleId="Antrat">
    <w:name w:val="caption"/>
    <w:aliases w:val="caption"/>
    <w:basedOn w:val="prastasis"/>
    <w:next w:val="prastasis"/>
    <w:uiPriority w:val="35"/>
    <w:unhideWhenUsed/>
    <w:qFormat/>
    <w:rsid w:val="00C00344"/>
    <w:pPr>
      <w:keepNext/>
      <w:jc w:val="center"/>
    </w:pPr>
    <w:rPr>
      <w:iCs/>
      <w:sz w:val="20"/>
      <w:szCs w:val="18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50384E"/>
    <w:rPr>
      <w:rFonts w:eastAsiaTheme="majorEastAsia" w:cstheme="majorBidi"/>
      <w:b/>
      <w:sz w:val="24"/>
      <w:szCs w:val="24"/>
      <w:lang w:val="lt-LT"/>
    </w:rPr>
  </w:style>
  <w:style w:type="paragraph" w:styleId="Antrats">
    <w:name w:val="header"/>
    <w:basedOn w:val="prastasis"/>
    <w:link w:val="AntratsDiagrama"/>
    <w:uiPriority w:val="99"/>
    <w:unhideWhenUsed/>
    <w:rsid w:val="0081437F"/>
    <w:pPr>
      <w:tabs>
        <w:tab w:val="center" w:pos="4680"/>
        <w:tab w:val="right" w:pos="9360"/>
      </w:tabs>
      <w:spacing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81437F"/>
    <w:rPr>
      <w:rFonts w:cstheme="minorBidi"/>
      <w:sz w:val="24"/>
      <w:szCs w:val="22"/>
      <w:lang w:val="lt-LT"/>
    </w:rPr>
  </w:style>
  <w:style w:type="paragraph" w:styleId="Porat">
    <w:name w:val="footer"/>
    <w:basedOn w:val="prastasis"/>
    <w:link w:val="PoratDiagrama"/>
    <w:uiPriority w:val="99"/>
    <w:unhideWhenUsed/>
    <w:rsid w:val="0081437F"/>
    <w:pPr>
      <w:tabs>
        <w:tab w:val="center" w:pos="4680"/>
        <w:tab w:val="right" w:pos="9360"/>
      </w:tabs>
      <w:spacing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81437F"/>
    <w:rPr>
      <w:rFonts w:cstheme="minorBidi"/>
      <w:sz w:val="24"/>
      <w:szCs w:val="22"/>
      <w:lang w:val="lt-LT"/>
    </w:rPr>
  </w:style>
  <w:style w:type="table" w:styleId="Lentelstinklelis">
    <w:name w:val="Table Grid"/>
    <w:basedOn w:val="prastojilentel"/>
    <w:uiPriority w:val="39"/>
    <w:rsid w:val="0081437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urinioantrat">
    <w:name w:val="TOC Heading"/>
    <w:basedOn w:val="Antrat1"/>
    <w:next w:val="prastasis"/>
    <w:uiPriority w:val="39"/>
    <w:unhideWhenUsed/>
    <w:qFormat/>
    <w:rsid w:val="007B5D0C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en-US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8065D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8065D4"/>
    <w:rPr>
      <w:rFonts w:asciiTheme="majorHAnsi" w:eastAsiaTheme="majorEastAsia" w:hAnsiTheme="majorHAnsi" w:cstheme="majorBidi"/>
      <w:color w:val="2F5496" w:themeColor="accent1" w:themeShade="BF"/>
      <w:sz w:val="24"/>
      <w:szCs w:val="22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8065D4"/>
    <w:rPr>
      <w:rFonts w:asciiTheme="majorHAnsi" w:eastAsiaTheme="majorEastAsia" w:hAnsiTheme="majorHAnsi" w:cstheme="majorBidi"/>
      <w:color w:val="1F3763" w:themeColor="accent1" w:themeShade="7F"/>
      <w:sz w:val="24"/>
      <w:szCs w:val="22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8065D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8065D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8065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1241B6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1241B6"/>
    <w:rPr>
      <w:color w:val="0563C1" w:themeColor="hyperlink"/>
      <w:u w:val="single"/>
    </w:rPr>
  </w:style>
  <w:style w:type="paragraph" w:styleId="Sraopastraipa">
    <w:name w:val="List Paragraph"/>
    <w:basedOn w:val="prastasis"/>
    <w:uiPriority w:val="34"/>
    <w:qFormat/>
    <w:rsid w:val="00A105EC"/>
    <w:pPr>
      <w:ind w:left="720"/>
      <w:contextualSpacing/>
    </w:pPr>
  </w:style>
  <w:style w:type="paragraph" w:styleId="Iliustracijsraas">
    <w:name w:val="table of figures"/>
    <w:basedOn w:val="prastasis"/>
    <w:next w:val="prastasis"/>
    <w:uiPriority w:val="99"/>
    <w:unhideWhenUsed/>
    <w:rsid w:val="0030178B"/>
  </w:style>
  <w:style w:type="paragraph" w:styleId="Turinys2">
    <w:name w:val="toc 2"/>
    <w:basedOn w:val="prastasis"/>
    <w:next w:val="prastasis"/>
    <w:autoRedefine/>
    <w:uiPriority w:val="39"/>
    <w:unhideWhenUsed/>
    <w:rsid w:val="0030178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vikolt-my.sharepoint.com/personal/s036400_ad_viko_lt/Documents/Templeit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5597E9C882422FA650E770B584921A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DD4B269F-60D1-4CC6-AF71-4551A8CF58CB}"/>
      </w:docPartPr>
      <w:docPartBody>
        <w:p w:rsidR="00000000" w:rsidRDefault="0081510D">
          <w:pPr>
            <w:pStyle w:val="505597E9C882422FA650E770B584921A"/>
          </w:pPr>
          <w:r w:rsidRPr="009C7660">
            <w:rPr>
              <w:rStyle w:val="Vietosrezervavimoenklotekstas"/>
            </w:rPr>
            <w:t>Pasirinkite elementą.</w:t>
          </w:r>
        </w:p>
      </w:docPartBody>
    </w:docPart>
    <w:docPart>
      <w:docPartPr>
        <w:name w:val="E3D7127328554B369D2EF1B7366E4A72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BE8BD98D-7B94-432C-BD7F-1F91D2155722}"/>
      </w:docPartPr>
      <w:docPartBody>
        <w:p w:rsidR="00000000" w:rsidRDefault="0081510D">
          <w:pPr>
            <w:pStyle w:val="E3D7127328554B369D2EF1B7366E4A72"/>
          </w:pPr>
          <w:r w:rsidRPr="009C7660">
            <w:rPr>
              <w:rStyle w:val="Vietosrezervavimoenklotekstas"/>
            </w:rPr>
            <w:t>Norėdami įvesti datą, spustelėkite arba bakstelėkite čia.</w:t>
          </w:r>
        </w:p>
      </w:docPartBody>
    </w:docPart>
    <w:docPart>
      <w:docPartPr>
        <w:name w:val="93911D79A41E4907AD078D63FBB5956A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8BAAAAF3-B95D-420E-9C34-1EDC7754DEC4}"/>
      </w:docPartPr>
      <w:docPartBody>
        <w:p w:rsidR="00000000" w:rsidRDefault="0081510D">
          <w:pPr>
            <w:pStyle w:val="93911D79A41E4907AD078D63FBB5956A"/>
          </w:pPr>
          <w:r w:rsidRPr="009C7660">
            <w:rPr>
              <w:rStyle w:val="Vietosrezervavimoenklotekstas"/>
            </w:rPr>
            <w:t>Pasirinkite elementą.</w:t>
          </w:r>
        </w:p>
      </w:docPartBody>
    </w:docPart>
    <w:docPart>
      <w:docPartPr>
        <w:name w:val="2B6E2D8FA8214E7EA5A11C9008008FC5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CB3A68A2-C9C4-4B82-A1E5-424C3E4EEE65}"/>
      </w:docPartPr>
      <w:docPartBody>
        <w:p w:rsidR="00000000" w:rsidRDefault="0081510D">
          <w:pPr>
            <w:pStyle w:val="2B6E2D8FA8214E7EA5A11C9008008FC5"/>
          </w:pPr>
          <w:r w:rsidRPr="009C7660">
            <w:rPr>
              <w:rStyle w:val="Vietosrezervavimoenklotekstas"/>
            </w:rPr>
            <w:t>Pasirinkite elementą.</w:t>
          </w:r>
        </w:p>
      </w:docPartBody>
    </w:docPart>
    <w:docPart>
      <w:docPartPr>
        <w:name w:val="B302C35D44444972971A31B92A171888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E8973E71-C42A-4240-A627-3C95243ACAF3}"/>
      </w:docPartPr>
      <w:docPartBody>
        <w:p w:rsidR="00000000" w:rsidRDefault="0081510D">
          <w:pPr>
            <w:pStyle w:val="B302C35D44444972971A31B92A171888"/>
          </w:pPr>
          <w:r w:rsidRPr="009C7660">
            <w:rPr>
              <w:rStyle w:val="Vietosrezervavimoenklotekstas"/>
            </w:rPr>
            <w:t>Norėdami įvesti datą, spustelėkite arba bakstelėkite čia.</w:t>
          </w:r>
        </w:p>
      </w:docPartBody>
    </w:docPart>
    <w:docPart>
      <w:docPartPr>
        <w:name w:val="A938CE75970944C09185CDF260148B39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1DCF2363-E837-4F0E-A548-37B97E178B52}"/>
      </w:docPartPr>
      <w:docPartBody>
        <w:p w:rsidR="00000000" w:rsidRDefault="0081510D">
          <w:pPr>
            <w:pStyle w:val="A938CE75970944C09185CDF260148B39"/>
          </w:pPr>
          <w:r w:rsidRPr="009C7660">
            <w:rPr>
              <w:rStyle w:val="Vietosrezervavimoenklotekstas"/>
            </w:rPr>
            <w:t>Norėdami įvesti datą, spustelėkite arba bakstelėkite čia.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0D"/>
    <w:rsid w:val="0081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Pr>
      <w:color w:val="808080"/>
    </w:rPr>
  </w:style>
  <w:style w:type="paragraph" w:customStyle="1" w:styleId="505597E9C882422FA650E770B584921A">
    <w:name w:val="505597E9C882422FA650E770B584921A"/>
  </w:style>
  <w:style w:type="paragraph" w:customStyle="1" w:styleId="E3D7127328554B369D2EF1B7366E4A72">
    <w:name w:val="E3D7127328554B369D2EF1B7366E4A72"/>
  </w:style>
  <w:style w:type="paragraph" w:customStyle="1" w:styleId="93911D79A41E4907AD078D63FBB5956A">
    <w:name w:val="93911D79A41E4907AD078D63FBB5956A"/>
  </w:style>
  <w:style w:type="paragraph" w:customStyle="1" w:styleId="2B6E2D8FA8214E7EA5A11C9008008FC5">
    <w:name w:val="2B6E2D8FA8214E7EA5A11C9008008FC5"/>
  </w:style>
  <w:style w:type="paragraph" w:customStyle="1" w:styleId="B302C35D44444972971A31B92A171888">
    <w:name w:val="B302C35D44444972971A31B92A171888"/>
  </w:style>
  <w:style w:type="paragraph" w:customStyle="1" w:styleId="A938CE75970944C09185CDF260148B39">
    <w:name w:val="A938CE75970944C09185CDF260148B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CA03095A8AE46A6367EB076AC1458" ma:contentTypeVersion="9" ma:contentTypeDescription="Create a new document." ma:contentTypeScope="" ma:versionID="c3dffdd518c41596484730b73c164cf0">
  <xsd:schema xmlns:xsd="http://www.w3.org/2001/XMLSchema" xmlns:xs="http://www.w3.org/2001/XMLSchema" xmlns:p="http://schemas.microsoft.com/office/2006/metadata/properties" xmlns:ns3="1e286667-778c-463c-8a65-c423163faa6e" xmlns:ns4="ce2a5a70-8cbe-4a82-a24d-63c1ce0b05f0" targetNamespace="http://schemas.microsoft.com/office/2006/metadata/properties" ma:root="true" ma:fieldsID="a5333d57e461bca482c6c6e8e1386075" ns3:_="" ns4:_="">
    <xsd:import namespace="1e286667-778c-463c-8a65-c423163faa6e"/>
    <xsd:import namespace="ce2a5a70-8cbe-4a82-a24d-63c1ce0b05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86667-778c-463c-8a65-c423163fa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a5a70-8cbe-4a82-a24d-63c1ce0b05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7E4F9-DBFE-406F-838A-D9CF9BF3F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286667-778c-463c-8a65-c423163faa6e"/>
    <ds:schemaRef ds:uri="ce2a5a70-8cbe-4a82-a24d-63c1ce0b05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52FAB1-3D25-4E91-A525-2F99157792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B8D30-BB1E-455F-9931-6825FAD552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D4DA3F-5BD7-437E-AE41-940B813D2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Templeitas.dotx</Template>
  <TotalTime>95</TotalTime>
  <Pages>8</Pages>
  <Words>2047</Words>
  <Characters>1167</Characters>
  <Application>Microsoft Office Word</Application>
  <DocSecurity>0</DocSecurity>
  <Lines>9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Antanas Tamašauskas</cp:lastModifiedBy>
  <cp:revision>2</cp:revision>
  <dcterms:created xsi:type="dcterms:W3CDTF">2022-01-24T16:56:00Z</dcterms:created>
  <dcterms:modified xsi:type="dcterms:W3CDTF">2022-01-24T18:38:00Z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0x010100F7ECA03095A8AE46A6367EB076AC1458</vt:lpwstr>
  </property>
</Properties>
</file>